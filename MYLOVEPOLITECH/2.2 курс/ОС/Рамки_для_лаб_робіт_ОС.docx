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505BD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406A0B10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3F3731C4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437CF495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2BBFE3CD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7B9309FC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52F2F292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4D50A5C7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29F49BDC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280C1539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7296FE6D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25AB89D2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40D2F842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788AD3F0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00F1A7D6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51C063C7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5CC0BB7C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68E56274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42FEF73F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4A60166F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63498567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168F9B89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1E4E8574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45626CD6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6BF62255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5C9019DA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1F3CAD85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75D97B50" w14:textId="1E305A79" w:rsidR="003B4B06" w:rsidRDefault="00C95106" w:rsidP="00C95106">
      <w:pPr>
        <w:tabs>
          <w:tab w:val="left" w:pos="5670"/>
        </w:tabs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ab/>
      </w:r>
    </w:p>
    <w:p w14:paraId="335CAE84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059FBA93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5BC54ADB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3AD588E7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2CF1DB7D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557E0E85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5FFFE26D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769E4ED4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3243160D" w14:textId="77777777" w:rsidR="003B4B06" w:rsidRDefault="003B4B06" w:rsidP="00954BE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2B1AE17" w14:textId="77777777" w:rsidR="00F62F59" w:rsidRDefault="00F62F59" w:rsidP="00954BE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F62F59" w:rsidSect="009F13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50B10" w14:textId="77777777" w:rsidR="00941C18" w:rsidRDefault="00941C18">
      <w:r>
        <w:separator/>
      </w:r>
    </w:p>
  </w:endnote>
  <w:endnote w:type="continuationSeparator" w:id="0">
    <w:p w14:paraId="250C7D61" w14:textId="77777777" w:rsidR="00941C18" w:rsidRDefault="00941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5769F" w14:textId="77777777" w:rsidR="003E0570" w:rsidRDefault="003E057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2753A" w14:textId="77777777" w:rsidR="003E0570" w:rsidRDefault="003E057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8DBC" w14:textId="77777777" w:rsidR="003E0570" w:rsidRDefault="003E05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89F93" w14:textId="77777777" w:rsidR="00941C18" w:rsidRDefault="00941C18">
      <w:r>
        <w:separator/>
      </w:r>
    </w:p>
  </w:footnote>
  <w:footnote w:type="continuationSeparator" w:id="0">
    <w:p w14:paraId="4DB1EC6E" w14:textId="77777777" w:rsidR="00941C18" w:rsidRDefault="00941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4DF7D4" w14:textId="77777777" w:rsidR="003E0570" w:rsidRDefault="003E057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3C1A7CA0" w:rsidR="00326D2B" w:rsidRPr="00C05CB7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20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C05CB7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125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C05CB7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10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414ECC" w:rsidRPr="003E0570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3C1A7CA0" w:rsidR="00326D2B" w:rsidRPr="00C05CB7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20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C05CB7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125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C05CB7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10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414ECC" w:rsidRPr="003E0570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5D9319A8" w:rsidR="00326D2B" w:rsidRPr="00C95106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C95106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>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E057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125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5F7A49" w:rsidRPr="00C95106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10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414ECC" w:rsidRPr="003E057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45DC93F3" w:rsidR="00326D2B" w:rsidRPr="003E0570" w:rsidRDefault="003E0570" w:rsidP="00B66788">
                              <w:pP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Петренко П. 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3B6CFCEF" w:rsidR="00326D2B" w:rsidRPr="003E0570" w:rsidRDefault="003E0570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3E0570"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Головня</w:t>
                              </w:r>
                              <w:r w:rsidR="00A9614E" w:rsidRPr="003E0570"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3E0570"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О</w:t>
                              </w:r>
                              <w:r w:rsidR="00A9614E" w:rsidRPr="003E0570"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.</w:t>
                              </w:r>
                              <w:r w:rsidRPr="003E0570"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С</w:t>
                              </w:r>
                              <w:r w:rsidR="00A9614E" w:rsidRPr="003E0570"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77777777" w:rsidR="00326D2B" w:rsidRPr="00A9614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30FBFF26" w:rsidR="00326D2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 xml:space="preserve"> гр. </w:t>
                            </w:r>
                            <w:r w:rsidR="003E0570">
                              <w:rPr>
                                <w:rFonts w:ascii="Arial" w:hAnsi="Arial"/>
                                <w:color w:val="FF0000"/>
                                <w:sz w:val="36"/>
                              </w:rPr>
                              <w:t>КБ-2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5D9319A8" w:rsidR="00326D2B" w:rsidRPr="00C95106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C95106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>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E0570">
                        <w:rPr>
                          <w:rFonts w:ascii="Calibri" w:hAnsi="Calibri"/>
                          <w:color w:val="FF0000"/>
                          <w:szCs w:val="28"/>
                        </w:rPr>
                        <w:t>125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5F7A49" w:rsidRPr="00C95106">
                        <w:rPr>
                          <w:rFonts w:ascii="Calibri" w:hAnsi="Calibri"/>
                          <w:color w:val="FF0000"/>
                          <w:szCs w:val="28"/>
                        </w:rPr>
                        <w:t>10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414ECC" w:rsidRPr="003E0570">
                        <w:rPr>
                          <w:rFonts w:ascii="Calibri" w:hAnsi="Calibri"/>
                          <w:color w:val="FF0000"/>
                          <w:szCs w:val="28"/>
                        </w:rPr>
                        <w:t>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45DC93F3" w:rsidR="00326D2B" w:rsidRPr="003E0570" w:rsidRDefault="003E0570" w:rsidP="00B66788">
                        <w:pP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Петренко П. П.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3B6CFCEF" w:rsidR="00326D2B" w:rsidRPr="003E0570" w:rsidRDefault="003E0570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</w:pPr>
                        <w:r w:rsidRPr="003E0570"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Головня</w:t>
                        </w:r>
                        <w:r w:rsidR="00A9614E" w:rsidRPr="003E0570"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 xml:space="preserve"> </w:t>
                        </w:r>
                        <w:r w:rsidRPr="003E0570"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О</w:t>
                        </w:r>
                        <w:r w:rsidR="00A9614E" w:rsidRPr="003E0570"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.</w:t>
                        </w:r>
                        <w:r w:rsidRPr="003E0570"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С</w:t>
                        </w:r>
                        <w:r w:rsidR="00A9614E" w:rsidRPr="003E0570"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77777777" w:rsidR="00326D2B" w:rsidRPr="00A9614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30FBFF26" w:rsidR="00326D2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>
                        <w:rPr>
                          <w:rFonts w:ascii="Arial" w:hAnsi="Arial"/>
                          <w:sz w:val="36"/>
                        </w:rPr>
                        <w:t xml:space="preserve"> гр. </w:t>
                      </w:r>
                      <w:r w:rsidR="003E0570">
                        <w:rPr>
                          <w:rFonts w:ascii="Arial" w:hAnsi="Arial"/>
                          <w:color w:val="FF0000"/>
                          <w:sz w:val="36"/>
                        </w:rPr>
                        <w:t>КБ-2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2"/>
  </w:num>
  <w:num w:numId="13">
    <w:abstractNumId w:val="7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ий текст з від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28</TotalTime>
  <Pages>1</Pages>
  <Words>24</Words>
  <Characters>15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Olena</cp:lastModifiedBy>
  <cp:revision>7</cp:revision>
  <cp:lastPrinted>2015-03-05T20:32:00Z</cp:lastPrinted>
  <dcterms:created xsi:type="dcterms:W3CDTF">2018-06-18T19:06:00Z</dcterms:created>
  <dcterms:modified xsi:type="dcterms:W3CDTF">2021-06-04T10:29:00Z</dcterms:modified>
</cp:coreProperties>
</file>