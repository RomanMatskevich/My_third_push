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518" w:rsidRPr="00157AE3" w:rsidRDefault="007D4508" w:rsidP="009A5518">
      <w:pPr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756D02">
        <w:rPr>
          <w:b/>
          <w:sz w:val="28"/>
        </w:rPr>
        <w:t>2</w:t>
      </w:r>
    </w:p>
    <w:p w:rsidR="005D44B3" w:rsidRDefault="005D44B3" w:rsidP="009A5518">
      <w:pPr>
        <w:rPr>
          <w:b/>
          <w:sz w:val="28"/>
          <w:lang w:val="uk-UA"/>
        </w:rPr>
      </w:pPr>
    </w:p>
    <w:p w:rsidR="00972385" w:rsidRPr="002F6930" w:rsidRDefault="00D73716" w:rsidP="0049082E">
      <w:pPr>
        <w:rPr>
          <w:b/>
          <w:sz w:val="28"/>
          <w:lang w:val="uk-UA"/>
        </w:rPr>
      </w:pPr>
      <w:r w:rsidRPr="002F6930">
        <w:rPr>
          <w:b/>
          <w:sz w:val="28"/>
          <w:lang w:val="uk-UA"/>
        </w:rPr>
        <w:t>ПОБУДОВА МАТРИЦІ БІНАРНОГО ВІДНОШЕННЯ</w:t>
      </w:r>
    </w:p>
    <w:p w:rsidR="00D73716" w:rsidRPr="002F6930" w:rsidRDefault="00D73716" w:rsidP="0049082E">
      <w:pPr>
        <w:rPr>
          <w:b/>
          <w:sz w:val="36"/>
          <w:lang w:val="uk-UA"/>
        </w:rPr>
      </w:pPr>
    </w:p>
    <w:p w:rsidR="00B60453" w:rsidRDefault="00E6213D" w:rsidP="00E6213D">
      <w:pPr>
        <w:jc w:val="both"/>
        <w:rPr>
          <w:sz w:val="28"/>
          <w:lang w:val="uk-UA"/>
        </w:rPr>
      </w:pPr>
      <w:r w:rsidRPr="001B31D8">
        <w:rPr>
          <w:b/>
          <w:i/>
          <w:sz w:val="28"/>
          <w:szCs w:val="28"/>
          <w:lang w:val="uk-UA"/>
        </w:rPr>
        <w:t>Мета заняття:</w:t>
      </w:r>
      <w:r w:rsidRPr="00E6213D">
        <w:rPr>
          <w:sz w:val="28"/>
          <w:szCs w:val="28"/>
          <w:lang w:val="uk-UA"/>
        </w:rPr>
        <w:t xml:space="preserve"> </w:t>
      </w:r>
      <w:r w:rsidR="000D2B9F">
        <w:rPr>
          <w:sz w:val="28"/>
          <w:lang w:val="uk-UA"/>
        </w:rPr>
        <w:t>О</w:t>
      </w:r>
      <w:r w:rsidR="00D73716">
        <w:rPr>
          <w:sz w:val="28"/>
          <w:lang w:val="uk-UA"/>
        </w:rPr>
        <w:t>знайомитися із поняттями</w:t>
      </w:r>
      <w:r w:rsidR="00972385">
        <w:rPr>
          <w:sz w:val="28"/>
          <w:lang w:val="uk-UA"/>
        </w:rPr>
        <w:t xml:space="preserve"> </w:t>
      </w:r>
      <w:r w:rsidR="00D73716">
        <w:rPr>
          <w:sz w:val="28"/>
          <w:lang w:val="uk-UA"/>
        </w:rPr>
        <w:t>декартового добутку</w:t>
      </w:r>
      <w:r w:rsidR="00972385">
        <w:rPr>
          <w:sz w:val="28"/>
          <w:lang w:val="uk-UA"/>
        </w:rPr>
        <w:t xml:space="preserve"> мно</w:t>
      </w:r>
      <w:r w:rsidR="00D73716">
        <w:rPr>
          <w:sz w:val="28"/>
          <w:lang w:val="uk-UA"/>
        </w:rPr>
        <w:t>жин,</w:t>
      </w:r>
      <w:r w:rsidR="008836B1">
        <w:rPr>
          <w:sz w:val="28"/>
          <w:lang w:val="uk-UA"/>
        </w:rPr>
        <w:t xml:space="preserve"> </w:t>
      </w:r>
      <w:r w:rsidR="00D73716">
        <w:rPr>
          <w:sz w:val="28"/>
          <w:lang w:val="uk-UA"/>
        </w:rPr>
        <w:t>бінарним та функціональним відношеннями</w:t>
      </w:r>
      <w:r w:rsidR="008836B1">
        <w:rPr>
          <w:sz w:val="28"/>
          <w:lang w:val="uk-UA"/>
        </w:rPr>
        <w:t xml:space="preserve">; </w:t>
      </w:r>
      <w:r w:rsidR="00972385">
        <w:rPr>
          <w:sz w:val="28"/>
          <w:lang w:val="uk-UA"/>
        </w:rPr>
        <w:t xml:space="preserve">навчитися </w:t>
      </w:r>
      <w:r w:rsidR="00D73716">
        <w:rPr>
          <w:sz w:val="28"/>
          <w:lang w:val="uk-UA"/>
        </w:rPr>
        <w:t>відрізняти види бінарних та функціональних відношень</w:t>
      </w:r>
      <w:r w:rsidR="00972385">
        <w:rPr>
          <w:sz w:val="28"/>
          <w:lang w:val="uk-UA"/>
        </w:rPr>
        <w:t>.</w:t>
      </w:r>
    </w:p>
    <w:p w:rsidR="00972385" w:rsidRDefault="00972385" w:rsidP="00E6213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972385" w:rsidRDefault="00972385" w:rsidP="00E6213D">
      <w:pPr>
        <w:jc w:val="both"/>
        <w:rPr>
          <w:b/>
          <w:i/>
          <w:sz w:val="28"/>
          <w:szCs w:val="28"/>
          <w:lang w:val="uk-UA"/>
        </w:rPr>
      </w:pPr>
      <w:r w:rsidRPr="00972385">
        <w:rPr>
          <w:b/>
          <w:i/>
          <w:sz w:val="28"/>
          <w:szCs w:val="28"/>
          <w:lang w:val="uk-UA"/>
        </w:rPr>
        <w:t>Виконання</w:t>
      </w:r>
      <w:r>
        <w:rPr>
          <w:sz w:val="28"/>
          <w:szCs w:val="28"/>
          <w:lang w:val="uk-UA"/>
        </w:rPr>
        <w:t xml:space="preserve"> </w:t>
      </w:r>
      <w:r w:rsidRPr="00972385">
        <w:rPr>
          <w:b/>
          <w:i/>
          <w:sz w:val="28"/>
          <w:szCs w:val="28"/>
          <w:lang w:val="uk-UA"/>
        </w:rPr>
        <w:t>роботи:</w:t>
      </w:r>
    </w:p>
    <w:p w:rsidR="00972385" w:rsidRPr="00D459BC" w:rsidRDefault="00972385" w:rsidP="00E6213D">
      <w:pPr>
        <w:jc w:val="both"/>
        <w:rPr>
          <w:b/>
          <w:i/>
          <w:sz w:val="28"/>
          <w:szCs w:val="28"/>
          <w:lang w:val="uk-UA"/>
        </w:rPr>
      </w:pPr>
    </w:p>
    <w:p w:rsidR="00D459BC" w:rsidRDefault="00972385" w:rsidP="00E6213D">
      <w:pPr>
        <w:jc w:val="both"/>
        <w:rPr>
          <w:b/>
          <w:sz w:val="28"/>
        </w:rPr>
      </w:pPr>
      <w:r w:rsidRPr="00972385">
        <w:rPr>
          <w:b/>
          <w:sz w:val="28"/>
        </w:rPr>
        <w:t>Завдання №1. Використовуючи теоретичні відомості, розв’язати наступні задачі за своїм варіантом:</w:t>
      </w:r>
    </w:p>
    <w:p w:rsidR="00D459BC" w:rsidRDefault="00D459BC" w:rsidP="00D73716">
      <w:pPr>
        <w:ind w:firstLine="709"/>
        <w:jc w:val="both"/>
        <w:rPr>
          <w:sz w:val="28"/>
        </w:rPr>
      </w:pPr>
      <w:r w:rsidRPr="00D459BC">
        <w:rPr>
          <w:sz w:val="28"/>
        </w:rPr>
        <w:t xml:space="preserve">1. </w:t>
      </w:r>
      <w:r w:rsidR="00D73716" w:rsidRPr="00D73716">
        <w:rPr>
          <w:sz w:val="28"/>
        </w:rPr>
        <w:t xml:space="preserve">Чи є вірною рівність: 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A∩B</m:t>
            </m:r>
          </m:e>
        </m:d>
        <m:r>
          <m:rPr>
            <m:sty m:val="bi"/>
          </m:rPr>
          <w:rPr>
            <w:rFonts w:ascii="Cambria Math" w:hAnsi="Cambria Math"/>
            <w:sz w:val="28"/>
          </w:rPr>
          <m:t>×</m:t>
        </m:r>
        <m:r>
          <m:rPr>
            <m:sty m:val="bi"/>
          </m:rPr>
          <w:rPr>
            <w:rFonts w:ascii="Cambria Math" w:hAnsi="Cambria Math"/>
            <w:sz w:val="28"/>
          </w:rPr>
          <m:t xml:space="preserve">( </m:t>
        </m:r>
        <m:r>
          <m:rPr>
            <m:sty m:val="bi"/>
          </m:rPr>
          <w:rPr>
            <w:rFonts w:ascii="Cambria Math" w:hAnsi="Cambria Math"/>
            <w:sz w:val="28"/>
          </w:rPr>
          <m:t>C</m:t>
        </m:r>
        <m:r>
          <m:rPr>
            <m:sty m:val="bi"/>
          </m:rPr>
          <w:rPr>
            <w:rFonts w:ascii="Cambria Math" w:hAnsi="Cambria Math"/>
            <w:sz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</w:rPr>
          <m:t>∩</m:t>
        </m:r>
        <m:r>
          <m:rPr>
            <m:sty m:val="bi"/>
          </m:rPr>
          <w:rPr>
            <w:rFonts w:ascii="Cambria Math" w:hAnsi="Cambria Math"/>
            <w:sz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 w:val="28"/>
          </w:rPr>
          <m:t>)</m:t>
        </m:r>
        <m:r>
          <m:rPr>
            <m:sty m:val="bi"/>
          </m:rPr>
          <w:rPr>
            <w:rFonts w:ascii="Cambria Math" w:hAnsi="Cambria Math"/>
            <w:sz w:val="28"/>
          </w:rPr>
          <m:t>=(A×</m:t>
        </m:r>
        <m:r>
          <m:rPr>
            <m:sty m:val="bi"/>
          </m:rPr>
          <w:rPr>
            <w:rFonts w:ascii="Cambria Math" w:hAnsi="Cambria Math"/>
            <w:sz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</w:rPr>
          <m:t>)∩(B×C)</m:t>
        </m:r>
      </m:oMath>
      <w:r w:rsidRPr="00D459BC">
        <w:rPr>
          <w:sz w:val="28"/>
        </w:rPr>
        <w:t>.</w:t>
      </w:r>
    </w:p>
    <w:p w:rsidR="00C22362" w:rsidRPr="00D459BC" w:rsidRDefault="00C22362" w:rsidP="00D73716">
      <w:pPr>
        <w:ind w:firstLine="709"/>
        <w:jc w:val="both"/>
        <w:rPr>
          <w:sz w:val="28"/>
        </w:rPr>
      </w:pPr>
    </w:p>
    <w:p w:rsidR="00C22362" w:rsidRPr="002F6930" w:rsidRDefault="00D73716" w:rsidP="002F6930">
      <w:pPr>
        <w:ind w:left="709"/>
        <w:jc w:val="both"/>
        <w:rPr>
          <w:sz w:val="28"/>
          <w:szCs w:val="28"/>
        </w:rPr>
      </w:pPr>
      <w:r>
        <w:rPr>
          <w:sz w:val="28"/>
          <w:lang w:val="uk-UA"/>
        </w:rPr>
        <w:t>Нехай</w:t>
      </w:r>
      <w:r w:rsidR="00C22362">
        <w:rPr>
          <w:sz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</w:rPr>
              <m:t>,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 A 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 xml:space="preserve">D </m:t>
            </m:r>
            <m:ctrlPr>
              <w:rPr>
                <w:rFonts w:ascii="Cambria Math" w:hAnsi="Cambria Math"/>
                <w:b/>
                <w:i/>
                <w:sz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</w:rPr>
          <m:t>∩</m:t>
        </m:r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 xml:space="preserve"> B </m:t>
            </m:r>
            <w:bookmarkStart w:id="0" w:name="_GoBack"/>
            <w:bookmarkEnd w:id="0"/>
            <m:r>
              <m:rPr>
                <m:sty m:val="bi"/>
              </m:rPr>
              <w:rPr>
                <w:rFonts w:ascii="Cambria Math" w:hAnsi="Cambria Math"/>
                <w:sz w:val="28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 xml:space="preserve"> C </m:t>
            </m:r>
          </m:e>
        </m:d>
        <m:r>
          <w:rPr>
            <w:rFonts w:ascii="Cambria Math" w:hAnsi="Cambria Math"/>
            <w:sz w:val="28"/>
          </w:rPr>
          <m:t>↔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 a,b 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 A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×</m:t>
            </m:r>
            <m:r>
              <w:rPr>
                <w:rFonts w:ascii="Cambria Math" w:hAnsi="Cambria Math"/>
                <w:sz w:val="28"/>
              </w:rPr>
              <m:t xml:space="preserve"> D </m:t>
            </m:r>
          </m:e>
        </m:d>
        <m:r>
          <w:rPr>
            <w:rFonts w:ascii="Cambria Math" w:hAnsi="Cambria Math"/>
            <w:sz w:val="28"/>
          </w:rPr>
          <m:t xml:space="preserve"> &amp;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a,b</m:t>
            </m:r>
          </m:e>
        </m:d>
        <m: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m:t>(B</m:t>
        </m:r>
        <m:r>
          <m:rPr>
            <m:sty m:val="bi"/>
          </m:rPr>
          <w:rPr>
            <w:rFonts w:ascii="Cambria Math" w:hAnsi="Cambria Math"/>
            <w:sz w:val="28"/>
          </w:rPr>
          <m:t>×</m:t>
        </m:r>
        <m:r>
          <w:rPr>
            <w:rFonts w:ascii="Cambria Math" w:hAnsi="Cambria Math"/>
            <w:sz w:val="28"/>
          </w:rPr>
          <m:t xml:space="preserve"> C )</m:t>
        </m:r>
        <m:r>
          <w:rPr>
            <w:rFonts w:ascii="Cambria Math" w:hAnsi="Cambria Math"/>
            <w:sz w:val="28"/>
          </w:rPr>
          <m:t>↔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 a</m:t>
            </m:r>
            <m:r>
              <w:rPr>
                <w:rFonts w:ascii="Cambria Math" w:hAnsi="Cambria Math"/>
                <w:sz w:val="28"/>
              </w:rPr>
              <m:t>∈</m:t>
            </m:r>
            <m:r>
              <w:rPr>
                <w:rFonts w:ascii="Cambria Math" w:hAnsi="Cambria Math"/>
                <w:sz w:val="28"/>
              </w:rPr>
              <m:t xml:space="preserve"> A &amp; b </m:t>
            </m:r>
            <m:r>
              <w:rPr>
                <w:rFonts w:ascii="Cambria Math" w:hAnsi="Cambria Math"/>
                <w:sz w:val="28"/>
              </w:rPr>
              <m:t>∈</m:t>
            </m:r>
            <m:r>
              <w:rPr>
                <w:rFonts w:ascii="Cambria Math" w:hAnsi="Cambria Math"/>
                <w:sz w:val="28"/>
              </w:rPr>
              <m:t xml:space="preserve">D </m:t>
            </m:r>
          </m:e>
        </m:d>
        <m:r>
          <w:rPr>
            <w:rFonts w:ascii="Cambria Math" w:hAnsi="Cambria Math"/>
            <w:sz w:val="28"/>
          </w:rPr>
          <m:t xml:space="preserve">&amp; (a </m:t>
        </m:r>
        <m: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m:t xml:space="preserve"> B &amp; b </m:t>
        </m:r>
        <m: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m:t xml:space="preserve"> C )</m:t>
        </m:r>
        <m:r>
          <w:rPr>
            <w:rFonts w:ascii="Cambria Math" w:hAnsi="Cambria Math"/>
            <w:sz w:val="28"/>
          </w:rPr>
          <m:t>↔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 a </m:t>
            </m:r>
            <m:r>
              <w:rPr>
                <w:rFonts w:ascii="Cambria Math" w:hAnsi="Cambria Math"/>
                <w:sz w:val="28"/>
              </w:rPr>
              <m:t>∈</m:t>
            </m:r>
            <m:r>
              <w:rPr>
                <w:rFonts w:ascii="Cambria Math" w:hAnsi="Cambria Math"/>
                <w:sz w:val="28"/>
              </w:rPr>
              <m:t xml:space="preserve"> A 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∩</m:t>
            </m:r>
            <m:r>
              <w:rPr>
                <w:rFonts w:ascii="Cambria Math" w:hAnsi="Cambria Math"/>
                <w:sz w:val="28"/>
              </w:rPr>
              <m:t>B</m:t>
            </m:r>
          </m:e>
        </m:d>
        <m:r>
          <w:rPr>
            <w:rFonts w:ascii="Cambria Math" w:hAnsi="Cambria Math"/>
            <w:sz w:val="28"/>
          </w:rPr>
          <m:t xml:space="preserve">&amp;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b</m:t>
            </m:r>
            <m:r>
              <w:rPr>
                <w:rFonts w:ascii="Cambria Math" w:hAnsi="Cambria Math"/>
                <w:sz w:val="28"/>
              </w:rPr>
              <m:t>∈</m:t>
            </m:r>
            <m:r>
              <w:rPr>
                <w:rFonts w:ascii="Cambria Math" w:hAnsi="Cambria Math"/>
                <w:sz w:val="28"/>
              </w:rPr>
              <m:t xml:space="preserve">  C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∩</m:t>
            </m:r>
            <m:r>
              <w:rPr>
                <w:rFonts w:ascii="Cambria Math" w:hAnsi="Cambria Math"/>
                <w:sz w:val="28"/>
              </w:rPr>
              <m:t xml:space="preserve">D </m:t>
            </m:r>
          </m:e>
        </m:d>
        <m:r>
          <w:rPr>
            <w:rFonts w:ascii="Cambria Math" w:hAnsi="Cambria Math"/>
            <w:sz w:val="28"/>
          </w:rPr>
          <m:t>↔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a,b</m:t>
            </m:r>
          </m:e>
        </m:d>
        <m: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m:t>( A</m:t>
        </m:r>
        <m:r>
          <m:rPr>
            <m:sty m:val="bi"/>
          </m:rPr>
          <w:rPr>
            <w:rFonts w:ascii="Cambria Math" w:hAnsi="Cambria Math"/>
            <w:sz w:val="28"/>
          </w:rPr>
          <m:t>∩</m:t>
        </m:r>
        <m:r>
          <w:rPr>
            <w:rFonts w:ascii="Cambria Math" w:hAnsi="Cambria Math"/>
            <w:sz w:val="28"/>
          </w:rPr>
          <m:t>B)</m:t>
        </m:r>
        <m:r>
          <m:rPr>
            <m:sty m:val="bi"/>
          </m:rPr>
          <w:rPr>
            <w:rFonts w:ascii="Cambria Math" w:hAnsi="Cambria Math"/>
            <w:sz w:val="28"/>
          </w:rPr>
          <m:t>×</m:t>
        </m:r>
        <m:r>
          <w:rPr>
            <w:rFonts w:ascii="Cambria Math" w:hAnsi="Cambria Math"/>
            <w:sz w:val="28"/>
          </w:rPr>
          <m:t>(C</m:t>
        </m:r>
        <m:r>
          <m:rPr>
            <m:sty m:val="bi"/>
          </m:rPr>
          <w:rPr>
            <w:rFonts w:ascii="Cambria Math" w:hAnsi="Cambria Math"/>
            <w:sz w:val="28"/>
          </w:rPr>
          <m:t>∩</m:t>
        </m:r>
        <m:r>
          <w:rPr>
            <w:rFonts w:ascii="Cambria Math" w:hAnsi="Cambria Math"/>
            <w:sz w:val="28"/>
          </w:rPr>
          <m:t>D)</m:t>
        </m:r>
      </m:oMath>
    </w:p>
    <w:p w:rsidR="00C22362" w:rsidRPr="00E53AC4" w:rsidRDefault="00C22362" w:rsidP="00C22362">
      <w:pPr>
        <w:ind w:firstLine="709"/>
        <w:jc w:val="both"/>
        <w:rPr>
          <w:sz w:val="28"/>
          <w:szCs w:val="28"/>
        </w:rPr>
      </w:pPr>
    </w:p>
    <w:p w:rsidR="00ED2E5D" w:rsidRPr="002F6930" w:rsidRDefault="008E36CE" w:rsidP="002F6930">
      <w:pPr>
        <w:ind w:firstLine="709"/>
        <w:jc w:val="left"/>
        <w:rPr>
          <w:sz w:val="28"/>
        </w:rPr>
      </w:pPr>
      <w:r w:rsidRPr="008E36CE">
        <w:rPr>
          <w:sz w:val="28"/>
          <w:szCs w:val="28"/>
        </w:rPr>
        <w:t>2.</w:t>
      </w:r>
      <w:r w:rsidRPr="008E36CE">
        <w:t xml:space="preserve"> </w:t>
      </w:r>
      <w:r w:rsidR="00C22362" w:rsidRPr="00C22362">
        <w:rPr>
          <w:sz w:val="28"/>
        </w:rPr>
        <w:t>Знайти матрицю відношення:</w:t>
      </w:r>
      <m:oMath>
        <m:r>
          <m:rPr>
            <m:sty m:val="bi"/>
          </m:rPr>
          <w:rPr>
            <w:rFonts w:ascii="Cambria Math" w:hAnsi="Cambria Math"/>
            <w:sz w:val="28"/>
            <w:lang w:val="uk-UA"/>
          </w:rPr>
          <m:t>R</m:t>
        </m:r>
        <m:r>
          <m:rPr>
            <m:sty m:val="b"/>
          </m:rPr>
          <w:rPr>
            <w:rFonts w:ascii="Cambria Math" w:hAnsi="Cambria Math" w:cs="Cambria Math"/>
            <w:sz w:val="28"/>
          </w:rPr>
          <m:t>⊂</m:t>
        </m:r>
        <m:sSup>
          <m:sSupPr>
            <m:ctrlPr>
              <w:rPr>
                <w:rFonts w:ascii="Cambria Math" w:hAnsi="Cambria Math" w:cs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28"/>
              </w:rPr>
              <m:t>B</m:t>
            </m:r>
          </m:sup>
        </m:sSup>
        <m:r>
          <m:rPr>
            <m:sty m:val="bi"/>
          </m:rPr>
          <w:rPr>
            <w:rFonts w:ascii="Cambria Math" w:hAnsi="Cambria Math" w:cs="Cambria Math"/>
            <w:sz w:val="28"/>
          </w:rPr>
          <m:t>×</m:t>
        </m:r>
        <m:sSup>
          <m:sSupPr>
            <m:ctrlPr>
              <w:rPr>
                <w:rFonts w:ascii="Cambria Math" w:hAnsi="Cambria Math" w:cs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28"/>
              </w:rPr>
              <m:t>A</m:t>
            </m:r>
          </m:sup>
        </m:sSup>
      </m:oMath>
    </w:p>
    <w:p w:rsidR="002F6930" w:rsidRPr="00C22362" w:rsidRDefault="002F6930" w:rsidP="00C22362">
      <w:pPr>
        <w:ind w:firstLine="709"/>
        <w:jc w:val="both"/>
        <w:rPr>
          <w:sz w:val="28"/>
        </w:rPr>
      </w:pPr>
    </w:p>
    <w:p w:rsidR="00C22362" w:rsidRDefault="002F6930" w:rsidP="00C22362">
      <w:pPr>
        <w:ind w:firstLine="709"/>
        <w:jc w:val="both"/>
        <w:rPr>
          <w:sz w:val="28"/>
          <w:szCs w:val="28"/>
          <w:lang w:val="uk-UA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| x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</w:rPr>
              <m:t>⊂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 &amp; y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</w:rPr>
              <m:t>⊂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 &amp; x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</w:rPr>
              <m:t>⊂y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C22362" w:rsidRPr="00C22362">
        <w:rPr>
          <w:sz w:val="28"/>
          <w:szCs w:val="28"/>
        </w:rPr>
        <w:t xml:space="preserve"> , </w:t>
      </w:r>
      <w:r w:rsidR="00C22362">
        <w:rPr>
          <w:sz w:val="28"/>
          <w:szCs w:val="28"/>
          <w:lang w:val="uk-UA"/>
        </w:rPr>
        <w:t>де</w:t>
      </w:r>
      <w:r w:rsidR="00C22362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A={1,2} B={1,2,4}</m:t>
        </m:r>
      </m:oMath>
    </w:p>
    <w:p w:rsidR="00250CE8" w:rsidRDefault="00250CE8" w:rsidP="002F6930">
      <w:pPr>
        <w:jc w:val="both"/>
        <w:rPr>
          <w:sz w:val="28"/>
          <w:szCs w:val="28"/>
        </w:rPr>
      </w:pPr>
    </w:p>
    <w:p w:rsidR="001A629B" w:rsidRPr="002F6930" w:rsidRDefault="004E07AD" w:rsidP="00250CE8">
      <w:pPr>
        <w:ind w:firstLine="709"/>
        <w:jc w:val="both"/>
        <w:rPr>
          <w:b/>
          <w:sz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  <w:sz w:val="28"/>
                </w:rPr>
                <m:t>A</m:t>
              </m:r>
            </m:sup>
          </m:sSup>
          <m:r>
            <m:rPr>
              <m:sty m:val="bi"/>
            </m:rPr>
            <w:rPr>
              <w:rFonts w:ascii="Cambria Math" w:hAnsi="Cambria Math" w:cs="Cambria Math"/>
              <w:sz w:val="28"/>
            </w:rPr>
            <m:t>={</m:t>
          </m:r>
          <m:r>
            <w:rPr>
              <w:rFonts w:ascii="Cambria Math" w:hAnsi="Cambria Math"/>
              <w:sz w:val="28"/>
              <w:szCs w:val="28"/>
              <w:lang w:val="uk-UA"/>
            </w:rPr>
            <m:t>∅,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,{1,2}</m:t>
          </m:r>
          <m:r>
            <m:rPr>
              <m:sty m:val="bi"/>
            </m:rPr>
            <w:rPr>
              <w:rFonts w:ascii="Cambria Math" w:hAnsi="Cambria Math" w:cs="Cambria Math"/>
              <w:sz w:val="28"/>
            </w:rPr>
            <m:t>}</m:t>
          </m:r>
        </m:oMath>
      </m:oMathPara>
    </w:p>
    <w:p w:rsidR="001A629B" w:rsidRPr="002F6930" w:rsidRDefault="004E07AD" w:rsidP="001A629B">
      <w:pPr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  <w:sz w:val="28"/>
                </w:rPr>
                <m:t>B</m:t>
              </m:r>
            </m:sup>
          </m:sSup>
          <m:r>
            <m:rPr>
              <m:sty m:val="bi"/>
            </m:rPr>
            <w:rPr>
              <w:rFonts w:ascii="Cambria Math" w:hAnsi="Cambria Math" w:cs="Cambria Math"/>
              <w:sz w:val="28"/>
            </w:rPr>
            <m:t>={</m:t>
          </m:r>
          <m:r>
            <w:rPr>
              <w:rFonts w:ascii="Cambria Math" w:hAnsi="Cambria Math"/>
              <w:sz w:val="28"/>
              <w:szCs w:val="28"/>
              <w:lang w:val="uk-UA"/>
            </w:rPr>
            <m:t>∅,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1,2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1,4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2,4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,{1,2,4}</m:t>
          </m:r>
          <m:r>
            <m:rPr>
              <m:sty m:val="bi"/>
            </m:rPr>
            <w:rPr>
              <w:rFonts w:ascii="Cambria Math" w:hAnsi="Cambria Math" w:cs="Cambria Math"/>
              <w:sz w:val="28"/>
            </w:rPr>
            <m:t>}</m:t>
          </m:r>
        </m:oMath>
      </m:oMathPara>
    </w:p>
    <w:p w:rsidR="001A629B" w:rsidRDefault="001A629B" w:rsidP="00250CE8">
      <w:pPr>
        <w:ind w:firstLine="709"/>
        <w:jc w:val="both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5"/>
        <w:gridCol w:w="1106"/>
        <w:gridCol w:w="1117"/>
        <w:gridCol w:w="1111"/>
        <w:gridCol w:w="1111"/>
        <w:gridCol w:w="1123"/>
        <w:gridCol w:w="1118"/>
        <w:gridCol w:w="1124"/>
        <w:gridCol w:w="1222"/>
      </w:tblGrid>
      <w:tr w:rsidR="00250CE8" w:rsidTr="0090017B">
        <w:tc>
          <w:tcPr>
            <w:tcW w:w="1105" w:type="dxa"/>
            <w:vAlign w:val="center"/>
          </w:tcPr>
          <w:p w:rsidR="00250CE8" w:rsidRDefault="00250CE8" w:rsidP="00250CE8">
            <w:pPr>
              <w:rPr>
                <w:sz w:val="28"/>
                <w:szCs w:val="28"/>
              </w:rPr>
            </w:pPr>
          </w:p>
        </w:tc>
        <w:tc>
          <w:tcPr>
            <w:tcW w:w="1106" w:type="dxa"/>
            <w:vAlign w:val="center"/>
          </w:tcPr>
          <w:p w:rsidR="00250CE8" w:rsidRDefault="00250CE8" w:rsidP="00250CE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117" w:type="dxa"/>
            <w:vAlign w:val="center"/>
          </w:tcPr>
          <w:p w:rsidR="00250CE8" w:rsidRDefault="00250CE8" w:rsidP="001A629B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{1}</m:t>
                </m:r>
              </m:oMath>
            </m:oMathPara>
          </w:p>
        </w:tc>
        <w:tc>
          <w:tcPr>
            <w:tcW w:w="1111" w:type="dxa"/>
            <w:vAlign w:val="center"/>
          </w:tcPr>
          <w:p w:rsidR="00250CE8" w:rsidRDefault="00250CE8" w:rsidP="001A629B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{2}</m:t>
                </m:r>
              </m:oMath>
            </m:oMathPara>
          </w:p>
        </w:tc>
        <w:tc>
          <w:tcPr>
            <w:tcW w:w="1111" w:type="dxa"/>
            <w:vAlign w:val="center"/>
          </w:tcPr>
          <w:p w:rsidR="00250CE8" w:rsidRDefault="00250CE8" w:rsidP="00250CE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{4}</m:t>
                </m:r>
              </m:oMath>
            </m:oMathPara>
          </w:p>
        </w:tc>
        <w:tc>
          <w:tcPr>
            <w:tcW w:w="1123" w:type="dxa"/>
            <w:vAlign w:val="center"/>
          </w:tcPr>
          <w:p w:rsidR="00250CE8" w:rsidRDefault="001A629B" w:rsidP="001A629B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{1,2}</m:t>
                </m:r>
              </m:oMath>
            </m:oMathPara>
          </w:p>
        </w:tc>
        <w:tc>
          <w:tcPr>
            <w:tcW w:w="1118" w:type="dxa"/>
            <w:vAlign w:val="center"/>
          </w:tcPr>
          <w:p w:rsidR="00250CE8" w:rsidRDefault="00250CE8" w:rsidP="001A629B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{1,4}</m:t>
                </m:r>
              </m:oMath>
            </m:oMathPara>
          </w:p>
        </w:tc>
        <w:tc>
          <w:tcPr>
            <w:tcW w:w="1124" w:type="dxa"/>
            <w:vAlign w:val="center"/>
          </w:tcPr>
          <w:p w:rsidR="00250CE8" w:rsidRDefault="00250CE8" w:rsidP="001A629B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{2,4}</m:t>
                </m:r>
              </m:oMath>
            </m:oMathPara>
          </w:p>
        </w:tc>
        <w:tc>
          <w:tcPr>
            <w:tcW w:w="1222" w:type="dxa"/>
            <w:vAlign w:val="center"/>
          </w:tcPr>
          <w:p w:rsidR="00250CE8" w:rsidRDefault="00250CE8" w:rsidP="001A629B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{1,2,4}</m:t>
                </m:r>
              </m:oMath>
            </m:oMathPara>
          </w:p>
        </w:tc>
      </w:tr>
      <w:tr w:rsidR="0090017B" w:rsidTr="0090017B">
        <w:tc>
          <w:tcPr>
            <w:tcW w:w="1105" w:type="dxa"/>
            <w:vAlign w:val="center"/>
          </w:tcPr>
          <w:p w:rsidR="0090017B" w:rsidRPr="00250CE8" w:rsidRDefault="001A629B" w:rsidP="0090017B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∅</m:t>
                </m:r>
              </m:oMath>
            </m:oMathPara>
          </w:p>
        </w:tc>
        <w:tc>
          <w:tcPr>
            <w:tcW w:w="1106" w:type="dxa"/>
            <w:vAlign w:val="center"/>
          </w:tcPr>
          <w:p w:rsidR="0090017B" w:rsidRPr="0090017B" w:rsidRDefault="001A629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7" w:type="dxa"/>
            <w:vAlign w:val="center"/>
          </w:tcPr>
          <w:p w:rsidR="0090017B" w:rsidRPr="0090017B" w:rsidRDefault="001A629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vAlign w:val="center"/>
          </w:tcPr>
          <w:p w:rsidR="0090017B" w:rsidRPr="0090017B" w:rsidRDefault="0090017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vAlign w:val="center"/>
          </w:tcPr>
          <w:p w:rsidR="0090017B" w:rsidRPr="0090017B" w:rsidRDefault="0090017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3" w:type="dxa"/>
            <w:vAlign w:val="center"/>
          </w:tcPr>
          <w:p w:rsidR="0090017B" w:rsidRPr="0090017B" w:rsidRDefault="001A629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  <w:vAlign w:val="center"/>
          </w:tcPr>
          <w:p w:rsidR="0090017B" w:rsidRPr="0090017B" w:rsidRDefault="0090017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4" w:type="dxa"/>
            <w:vAlign w:val="center"/>
          </w:tcPr>
          <w:p w:rsidR="0090017B" w:rsidRPr="0090017B" w:rsidRDefault="001A629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22" w:type="dxa"/>
            <w:vAlign w:val="center"/>
          </w:tcPr>
          <w:p w:rsidR="0090017B" w:rsidRPr="0090017B" w:rsidRDefault="001A629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0017B" w:rsidTr="0090017B">
        <w:tc>
          <w:tcPr>
            <w:tcW w:w="1105" w:type="dxa"/>
            <w:vAlign w:val="center"/>
          </w:tcPr>
          <w:p w:rsidR="0090017B" w:rsidRPr="00250CE8" w:rsidRDefault="004E07AD" w:rsidP="0090017B">
            <w:pPr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06" w:type="dxa"/>
            <w:vAlign w:val="center"/>
          </w:tcPr>
          <w:p w:rsidR="0090017B" w:rsidRPr="0090017B" w:rsidRDefault="0090017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7" w:type="dxa"/>
            <w:vAlign w:val="center"/>
          </w:tcPr>
          <w:p w:rsidR="0090017B" w:rsidRPr="0090017B" w:rsidRDefault="001A629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90017B" w:rsidRPr="0090017B" w:rsidRDefault="001A629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vAlign w:val="center"/>
          </w:tcPr>
          <w:p w:rsidR="0090017B" w:rsidRPr="0090017B" w:rsidRDefault="0090017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3" w:type="dxa"/>
            <w:vAlign w:val="center"/>
          </w:tcPr>
          <w:p w:rsidR="0090017B" w:rsidRPr="0090017B" w:rsidRDefault="0090017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90017B" w:rsidRPr="0090017B" w:rsidRDefault="0090017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4" w:type="dxa"/>
            <w:vAlign w:val="center"/>
          </w:tcPr>
          <w:p w:rsidR="0090017B" w:rsidRPr="0090017B" w:rsidRDefault="0090017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22" w:type="dxa"/>
            <w:vAlign w:val="center"/>
          </w:tcPr>
          <w:p w:rsidR="0090017B" w:rsidRPr="0090017B" w:rsidRDefault="0090017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0017B" w:rsidTr="0090017B">
        <w:tc>
          <w:tcPr>
            <w:tcW w:w="1105" w:type="dxa"/>
            <w:vAlign w:val="center"/>
          </w:tcPr>
          <w:p w:rsidR="0090017B" w:rsidRPr="00250CE8" w:rsidRDefault="004E07AD" w:rsidP="0090017B">
            <w:pPr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106" w:type="dxa"/>
            <w:vAlign w:val="center"/>
          </w:tcPr>
          <w:p w:rsidR="0090017B" w:rsidRPr="0090017B" w:rsidRDefault="0090017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7" w:type="dxa"/>
            <w:vAlign w:val="center"/>
          </w:tcPr>
          <w:p w:rsidR="0090017B" w:rsidRPr="0090017B" w:rsidRDefault="0090017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vAlign w:val="center"/>
          </w:tcPr>
          <w:p w:rsidR="0090017B" w:rsidRPr="0090017B" w:rsidRDefault="00BB2078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90017B" w:rsidRPr="0090017B" w:rsidRDefault="00BB2078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3" w:type="dxa"/>
            <w:vAlign w:val="center"/>
          </w:tcPr>
          <w:p w:rsidR="0090017B" w:rsidRPr="0090017B" w:rsidRDefault="00BB2078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90017B" w:rsidRPr="0090017B" w:rsidRDefault="00BB2078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4" w:type="dxa"/>
            <w:vAlign w:val="center"/>
          </w:tcPr>
          <w:p w:rsidR="0090017B" w:rsidRPr="0090017B" w:rsidRDefault="0090017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22" w:type="dxa"/>
            <w:vAlign w:val="center"/>
          </w:tcPr>
          <w:p w:rsidR="0090017B" w:rsidRPr="0090017B" w:rsidRDefault="0090017B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A629B" w:rsidTr="0090017B">
        <w:tc>
          <w:tcPr>
            <w:tcW w:w="1105" w:type="dxa"/>
            <w:vAlign w:val="center"/>
          </w:tcPr>
          <w:p w:rsidR="001A629B" w:rsidRDefault="001A629B" w:rsidP="0090017B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{1,2}</m:t>
                </m:r>
              </m:oMath>
            </m:oMathPara>
          </w:p>
        </w:tc>
        <w:tc>
          <w:tcPr>
            <w:tcW w:w="1106" w:type="dxa"/>
            <w:vAlign w:val="center"/>
          </w:tcPr>
          <w:p w:rsidR="001A629B" w:rsidRDefault="00BB2078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7" w:type="dxa"/>
            <w:vAlign w:val="center"/>
          </w:tcPr>
          <w:p w:rsidR="001A629B" w:rsidRDefault="00BB2078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vAlign w:val="center"/>
          </w:tcPr>
          <w:p w:rsidR="001A629B" w:rsidRDefault="00BB2078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vAlign w:val="center"/>
          </w:tcPr>
          <w:p w:rsidR="001A629B" w:rsidRDefault="00BB2078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3" w:type="dxa"/>
            <w:vAlign w:val="center"/>
          </w:tcPr>
          <w:p w:rsidR="001A629B" w:rsidRDefault="00BB2078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1A629B" w:rsidRDefault="00BB2078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4" w:type="dxa"/>
            <w:vAlign w:val="center"/>
          </w:tcPr>
          <w:p w:rsidR="001A629B" w:rsidRDefault="00BB2078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22" w:type="dxa"/>
            <w:vAlign w:val="center"/>
          </w:tcPr>
          <w:p w:rsidR="001A629B" w:rsidRDefault="00BB2078" w:rsidP="009001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1A629B" w:rsidRPr="00250CE8" w:rsidRDefault="001A629B" w:rsidP="00250CE8">
      <w:pPr>
        <w:ind w:firstLine="709"/>
        <w:jc w:val="both"/>
        <w:rPr>
          <w:sz w:val="28"/>
          <w:szCs w:val="28"/>
        </w:rPr>
      </w:pPr>
    </w:p>
    <w:p w:rsidR="00ED2E5D" w:rsidRPr="00ED2E5D" w:rsidRDefault="00ED2E5D" w:rsidP="00ED2E5D">
      <w:pPr>
        <w:ind w:firstLine="709"/>
        <w:jc w:val="both"/>
        <w:rPr>
          <w:sz w:val="32"/>
          <w:szCs w:val="28"/>
        </w:rPr>
      </w:pPr>
      <w:r w:rsidRPr="00ED2E5D">
        <w:rPr>
          <w:sz w:val="28"/>
        </w:rPr>
        <w:t xml:space="preserve">3. </w:t>
      </w:r>
      <w:r w:rsidR="0090017B" w:rsidRPr="0090017B">
        <w:rPr>
          <w:sz w:val="28"/>
        </w:rPr>
        <w:t>Зобразити відношення графічно:</w:t>
      </w:r>
    </w:p>
    <w:p w:rsidR="008836B1" w:rsidRPr="0090017B" w:rsidRDefault="0090017B" w:rsidP="00ED2E5D">
      <w:pPr>
        <w:ind w:firstLine="709"/>
        <w:jc w:val="both"/>
        <w:rPr>
          <w:sz w:val="28"/>
          <w:szCs w:val="28"/>
          <w:lang w:val="uk-UA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α=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| (x,y)∈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&amp;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-2x+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=8</m:t>
            </m:r>
          </m:e>
        </m:d>
      </m:oMath>
      <w:r w:rsidRPr="00C22362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9001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 </w:t>
      </w:r>
      <w:r w:rsidRPr="0090017B">
        <w:rPr>
          <w:b/>
          <w:i/>
          <w:sz w:val="28"/>
          <w:szCs w:val="28"/>
          <w:lang w:val="en-US"/>
        </w:rPr>
        <w:t>R</w:t>
      </w:r>
      <w:r w:rsidRPr="0090017B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 множина дійсних чисел.</w:t>
      </w:r>
    </w:p>
    <w:p w:rsidR="0090017B" w:rsidRDefault="0090017B" w:rsidP="00ED2E5D">
      <w:pPr>
        <w:ind w:firstLine="709"/>
        <w:jc w:val="both"/>
        <w:rPr>
          <w:sz w:val="28"/>
          <w:szCs w:val="28"/>
        </w:rPr>
      </w:pPr>
    </w:p>
    <w:p w:rsidR="0090017B" w:rsidRDefault="0090017B" w:rsidP="00ED2E5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Зоображення відношення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α</m:t>
        </m:r>
      </m:oMath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зводиться до графічного розв’язання системи </w:t>
      </w:r>
    </w:p>
    <w:p w:rsidR="0090017B" w:rsidRPr="0090017B" w:rsidRDefault="0090017B" w:rsidP="00ED2E5D">
      <w:pPr>
        <w:ind w:firstLine="709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0017B" w:rsidRPr="0090017B" w:rsidRDefault="0090017B" w:rsidP="0090017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нерівностей </w:t>
      </w:r>
      <w:r>
        <w:rPr>
          <w:sz w:val="28"/>
          <w:szCs w:val="28"/>
          <w:lang w:val="uk-UA"/>
        </w:rPr>
        <w:tab/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-2x+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=8</m:t>
        </m:r>
      </m:oMath>
    </w:p>
    <w:p w:rsidR="0090017B" w:rsidRDefault="0090017B" w:rsidP="00ED2E5D">
      <w:pPr>
        <w:ind w:firstLine="709"/>
        <w:jc w:val="both"/>
        <w:rPr>
          <w:sz w:val="28"/>
          <w:szCs w:val="28"/>
        </w:rPr>
      </w:pPr>
    </w:p>
    <w:p w:rsidR="0090017B" w:rsidRDefault="0090017B" w:rsidP="00ED2E5D">
      <w:pPr>
        <w:ind w:firstLine="709"/>
        <w:jc w:val="both"/>
        <w:rPr>
          <w:sz w:val="28"/>
          <w:szCs w:val="28"/>
        </w:rPr>
      </w:pPr>
    </w:p>
    <w:p w:rsidR="0090017B" w:rsidRDefault="0090017B" w:rsidP="00ED2E5D">
      <w:pPr>
        <w:ind w:firstLine="709"/>
        <w:jc w:val="both"/>
        <w:rPr>
          <w:sz w:val="28"/>
          <w:szCs w:val="28"/>
        </w:rPr>
      </w:pPr>
    </w:p>
    <w:p w:rsidR="00362481" w:rsidRDefault="00C36A34" w:rsidP="0090017B">
      <w:pPr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EF71E01" wp14:editId="53A90038">
            <wp:extent cx="6057900" cy="603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7B" w:rsidRDefault="0090017B" w:rsidP="009001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 – Розв’язок системи рівнянь</w:t>
      </w:r>
    </w:p>
    <w:p w:rsidR="0090017B" w:rsidRDefault="0090017B" w:rsidP="0090017B">
      <w:pPr>
        <w:rPr>
          <w:sz w:val="28"/>
          <w:szCs w:val="28"/>
          <w:lang w:val="uk-UA"/>
        </w:rPr>
      </w:pPr>
    </w:p>
    <w:p w:rsidR="0090017B" w:rsidRDefault="0090017B" w:rsidP="0090017B">
      <w:pPr>
        <w:ind w:firstLine="709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Як можна бачити на Рис. 1 область визначення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</w:rPr>
          <m:t>{-2, 4</m:t>
        </m:r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sz w:val="28"/>
          <w:szCs w:val="28"/>
          <w:lang w:val="uk-UA"/>
        </w:rPr>
        <w:t xml:space="preserve">, область значень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</w:rPr>
          <m:t>{-3,3</m:t>
        </m:r>
        <m:r>
          <w:rPr>
            <w:rFonts w:ascii="Cambria Math" w:hAnsi="Cambria Math"/>
            <w:sz w:val="28"/>
            <w:szCs w:val="28"/>
          </w:rPr>
          <m:t>}</m:t>
        </m:r>
      </m:oMath>
    </w:p>
    <w:p w:rsidR="00C36A34" w:rsidRPr="0090017B" w:rsidRDefault="00C36A34" w:rsidP="0090017B">
      <w:pPr>
        <w:ind w:firstLine="709"/>
        <w:jc w:val="left"/>
        <w:rPr>
          <w:i/>
          <w:sz w:val="28"/>
          <w:szCs w:val="28"/>
          <w:lang w:val="uk-UA"/>
        </w:rPr>
      </w:pPr>
    </w:p>
    <w:p w:rsidR="00C36A34" w:rsidRDefault="00B71F5E" w:rsidP="00ED2E5D">
      <w:pPr>
        <w:ind w:firstLine="709"/>
        <w:jc w:val="both"/>
        <w:rPr>
          <w:b/>
          <w:sz w:val="28"/>
          <w:szCs w:val="28"/>
          <w:lang w:val="uk-UA"/>
        </w:rPr>
      </w:pPr>
      <w:r w:rsidRPr="00C36A34">
        <w:rPr>
          <w:sz w:val="28"/>
          <w:lang w:val="uk-UA"/>
        </w:rPr>
        <w:t xml:space="preserve">4. </w:t>
      </w:r>
      <w:r w:rsidR="00A06F56" w:rsidRPr="00C36A34">
        <w:rPr>
          <w:sz w:val="28"/>
          <w:lang w:val="uk-UA"/>
        </w:rPr>
        <w:t xml:space="preserve">Маємо бінарне відношення </w:t>
      </w:r>
      <m:oMath>
        <m:r>
          <m:rPr>
            <m:sty m:val="bi"/>
          </m:rPr>
          <w:rPr>
            <w:rFonts w:ascii="Cambria Math" w:hAnsi="Cambria Math"/>
            <w:sz w:val="28"/>
            <w:lang w:val="uk-UA"/>
          </w:rPr>
          <m:t>R</m:t>
        </m:r>
        <m:r>
          <m:rPr>
            <m:sty m:val="b"/>
          </m:rPr>
          <w:rPr>
            <w:rFonts w:ascii="Cambria Math" w:hAnsi="Cambria Math" w:cs="Cambria Math"/>
            <w:sz w:val="28"/>
            <w:lang w:val="uk-UA"/>
          </w:rPr>
          <m:t>⊂</m:t>
        </m:r>
        <m:r>
          <m:rPr>
            <m:sty m:val="bi"/>
          </m:rPr>
          <w:rPr>
            <w:rFonts w:ascii="Cambria Math" w:hAnsi="Cambria Math" w:cs="Cambria Math"/>
            <w:sz w:val="28"/>
          </w:rPr>
          <m:t>A</m:t>
        </m:r>
        <m:r>
          <m:rPr>
            <m:sty m:val="bi"/>
          </m:rPr>
          <w:rPr>
            <w:rFonts w:ascii="Cambria Math" w:hAnsi="Cambria Math" w:cs="Cambria Math"/>
            <w:sz w:val="28"/>
            <w:lang w:val="uk-UA"/>
          </w:rPr>
          <m:t>×</m:t>
        </m:r>
        <m:r>
          <m:rPr>
            <m:sty m:val="bi"/>
          </m:rPr>
          <w:rPr>
            <w:rFonts w:ascii="Cambria Math" w:hAnsi="Cambria Math" w:cs="Cambria Math"/>
            <w:sz w:val="28"/>
          </w:rPr>
          <m:t>A</m:t>
        </m:r>
      </m:oMath>
      <w:r w:rsidR="00A06F56" w:rsidRPr="00C36A34">
        <w:rPr>
          <w:sz w:val="28"/>
          <w:lang w:val="uk-UA"/>
        </w:rPr>
        <w:t>,</w:t>
      </w:r>
      <w:r w:rsidR="00A06F56" w:rsidRPr="00A06F56">
        <w:rPr>
          <w:sz w:val="28"/>
          <w:szCs w:val="28"/>
          <w:lang w:val="uk-UA"/>
        </w:rPr>
        <w:t xml:space="preserve"> </w:t>
      </w:r>
      <w:r w:rsidR="00A06F56">
        <w:rPr>
          <w:sz w:val="28"/>
          <w:szCs w:val="28"/>
          <w:lang w:val="uk-UA"/>
        </w:rPr>
        <w:t>де</w:t>
      </w:r>
      <w:r w:rsidR="00A06F56" w:rsidRPr="00C36A34">
        <w:rPr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={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,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,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,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,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e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}</m:t>
        </m:r>
      </m:oMath>
      <w:r w:rsidR="00A06F56" w:rsidRPr="00C36A34">
        <w:rPr>
          <w:sz w:val="28"/>
          <w:szCs w:val="28"/>
          <w:lang w:val="uk-UA"/>
        </w:rPr>
        <w:t>,</w:t>
      </w:r>
      <w:r w:rsidR="00A06F56">
        <w:rPr>
          <w:b/>
          <w:sz w:val="28"/>
          <w:szCs w:val="28"/>
          <w:lang w:val="uk-UA"/>
        </w:rPr>
        <w:t xml:space="preserve"> </w:t>
      </w:r>
      <w:r w:rsidR="00A06F56">
        <w:rPr>
          <w:sz w:val="28"/>
          <w:szCs w:val="28"/>
          <w:lang w:val="uk-UA"/>
        </w:rPr>
        <w:t>яке</w:t>
      </w:r>
      <w:r w:rsidR="00C36A34">
        <w:rPr>
          <w:sz w:val="28"/>
          <w:szCs w:val="28"/>
          <w:lang w:val="uk-UA"/>
        </w:rPr>
        <w:t xml:space="preserve"> є антирефлексне, семетричне, транзитивне, та побудувати його матрицю </w:t>
      </w:r>
      <w:r w:rsidR="00A06F56">
        <w:rPr>
          <w:sz w:val="28"/>
          <w:szCs w:val="28"/>
          <w:lang w:val="uk-UA"/>
        </w:rPr>
        <w:t>:</w:t>
      </w:r>
      <w:r w:rsidR="00A06F56" w:rsidRPr="00C36A34">
        <w:rPr>
          <w:b/>
          <w:sz w:val="28"/>
          <w:szCs w:val="28"/>
          <w:lang w:val="uk-UA"/>
        </w:rPr>
        <w:t xml:space="preserve"> </w:t>
      </w:r>
    </w:p>
    <w:p w:rsidR="00D31C2C" w:rsidRDefault="00B71F5E" w:rsidP="00C36A34">
      <w:pPr>
        <w:ind w:firstLine="709"/>
        <w:jc w:val="both"/>
        <w:rPr>
          <w:b/>
          <w:sz w:val="28"/>
          <w:szCs w:val="28"/>
          <w:lang w:val="uk-UA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B84CC8" w:rsidRPr="00C36A34">
        <w:rPr>
          <w:b/>
          <w:sz w:val="28"/>
          <w:szCs w:val="28"/>
          <w:lang w:val="uk-UA"/>
        </w:rPr>
        <w:t xml:space="preserve"> </w:t>
      </w:r>
    </w:p>
    <w:p w:rsidR="00C36A34" w:rsidRDefault="00C36A34" w:rsidP="00C36A34">
      <w:pPr>
        <w:ind w:firstLine="709"/>
        <w:jc w:val="both"/>
        <w:rPr>
          <w:b/>
          <w:sz w:val="28"/>
          <w:szCs w:val="28"/>
          <w:lang w:val="uk-UA"/>
        </w:rPr>
      </w:pPr>
    </w:p>
    <w:p w:rsidR="00C36A34" w:rsidRPr="00D31C2C" w:rsidRDefault="00C36A34" w:rsidP="00C36A34">
      <w:pPr>
        <w:ind w:firstLine="709"/>
        <w:jc w:val="both"/>
        <w:rPr>
          <w:sz w:val="28"/>
          <w:lang w:val="uk-UA"/>
        </w:rPr>
      </w:pPr>
    </w:p>
    <w:p w:rsidR="008836B1" w:rsidRDefault="00D31C2C" w:rsidP="008836B1">
      <w:pPr>
        <w:ind w:firstLine="709"/>
        <w:jc w:val="left"/>
        <w:rPr>
          <w:sz w:val="28"/>
        </w:rPr>
      </w:pPr>
      <w:r w:rsidRPr="00D31C2C">
        <w:rPr>
          <w:sz w:val="28"/>
          <w:szCs w:val="28"/>
          <w:lang w:val="uk-UA"/>
        </w:rPr>
        <w:lastRenderedPageBreak/>
        <w:t>5</w:t>
      </w:r>
      <w:r w:rsidR="00F53A34">
        <w:rPr>
          <w:sz w:val="28"/>
          <w:szCs w:val="28"/>
          <w:lang w:val="uk-UA"/>
        </w:rPr>
        <w:t xml:space="preserve">.  </w:t>
      </w:r>
      <w:r w:rsidR="00F53A34" w:rsidRPr="00F53A34">
        <w:rPr>
          <w:sz w:val="28"/>
        </w:rPr>
        <w:t>Визначити множину (якщо це можливо), на якій дане відношення є: а) функціональним; б) бієктивним:</w:t>
      </w:r>
    </w:p>
    <w:p w:rsidR="00F53A34" w:rsidRDefault="00F53A34" w:rsidP="008836B1">
      <w:pPr>
        <w:ind w:firstLine="709"/>
        <w:jc w:val="left"/>
        <w:rPr>
          <w:b/>
          <w:sz w:val="28"/>
          <w:szCs w:val="28"/>
          <w:lang w:val="uk-UA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α=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| (x,y)∈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&amp;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y=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b/>
          <w:sz w:val="28"/>
          <w:szCs w:val="28"/>
          <w:lang w:val="uk-UA"/>
        </w:rPr>
        <w:t xml:space="preserve"> </w:t>
      </w:r>
    </w:p>
    <w:p w:rsidR="00F53A34" w:rsidRPr="000D2B9F" w:rsidRDefault="00F53A34" w:rsidP="00F53A34">
      <w:pPr>
        <w:pStyle w:val="ae"/>
        <w:numPr>
          <w:ilvl w:val="1"/>
          <w:numId w:val="43"/>
        </w:numPr>
        <w:jc w:val="left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Функціональне – множина на якій данне відношення було </w:t>
      </w:r>
      <w:r w:rsidR="000D2B9F">
        <w:rPr>
          <w:rFonts w:ascii="Times New Roman" w:hAnsi="Times New Roman"/>
          <w:sz w:val="28"/>
          <w:szCs w:val="28"/>
          <w:lang w:val="uk-UA"/>
        </w:rPr>
        <w:t xml:space="preserve">б </w:t>
      </w:r>
      <w:r>
        <w:rPr>
          <w:rFonts w:ascii="Times New Roman" w:hAnsi="Times New Roman"/>
          <w:sz w:val="28"/>
          <w:szCs w:val="28"/>
          <w:lang w:val="uk-UA"/>
        </w:rPr>
        <w:t xml:space="preserve">функціональним </w:t>
      </w:r>
      <w:r w:rsidR="00BD3690">
        <w:rPr>
          <w:rFonts w:ascii="Times New Roman" w:hAnsi="Times New Roman"/>
          <w:sz w:val="28"/>
          <w:szCs w:val="28"/>
          <w:lang w:val="uk-UA"/>
        </w:rPr>
        <w:t xml:space="preserve">є вся множина </w:t>
      </w:r>
      <w:r w:rsidR="00BD3690">
        <w:rPr>
          <w:rFonts w:ascii="Times New Roman" w:hAnsi="Times New Roman"/>
          <w:sz w:val="28"/>
          <w:szCs w:val="28"/>
          <w:lang w:val="en-US"/>
        </w:rPr>
        <w:t>x</w:t>
      </w:r>
      <w:r w:rsidR="00BD3690" w:rsidRPr="00BD3690">
        <w:rPr>
          <w:rFonts w:ascii="Times New Roman" w:hAnsi="Times New Roman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∈</m:t>
        </m:r>
      </m:oMath>
      <w:r w:rsidR="00BD3690" w:rsidRPr="00BD3690">
        <w:rPr>
          <w:rFonts w:ascii="Times New Roman" w:hAnsi="Times New Roman"/>
          <w:b/>
          <w:sz w:val="28"/>
          <w:szCs w:val="28"/>
        </w:rPr>
        <w:t xml:space="preserve"> </w:t>
      </w:r>
      <w:r w:rsidR="00BD3690">
        <w:rPr>
          <w:rFonts w:ascii="Times New Roman" w:hAnsi="Times New Roman"/>
          <w:sz w:val="28"/>
          <w:szCs w:val="28"/>
          <w:lang w:val="en-US"/>
        </w:rPr>
        <w:t>R</w:t>
      </w:r>
      <w:r w:rsidR="00BD3690" w:rsidRPr="00BD3690">
        <w:rPr>
          <w:rFonts w:ascii="Times New Roman" w:hAnsi="Times New Roman"/>
          <w:sz w:val="28"/>
          <w:szCs w:val="28"/>
        </w:rPr>
        <w:t xml:space="preserve">, </w:t>
      </w:r>
      <w:r w:rsidR="00BD3690">
        <w:rPr>
          <w:rFonts w:ascii="Times New Roman" w:hAnsi="Times New Roman"/>
          <w:sz w:val="28"/>
          <w:szCs w:val="28"/>
          <w:lang w:val="en-US"/>
        </w:rPr>
        <w:t>y</w:t>
      </w:r>
      <w:r w:rsidR="00BD3690" w:rsidRPr="00BD3690">
        <w:rPr>
          <w:rFonts w:ascii="Times New Roman" w:hAnsi="Times New Roman"/>
          <w:sz w:val="28"/>
          <w:szCs w:val="28"/>
        </w:rPr>
        <w:t xml:space="preserve"> = {</w:t>
      </w:r>
      <w:r w:rsidR="00BD3690">
        <w:rPr>
          <w:rFonts w:ascii="Times New Roman" w:hAnsi="Times New Roman"/>
          <w:sz w:val="28"/>
          <w:szCs w:val="28"/>
        </w:rPr>
        <w:t>0, +</w:t>
      </w:r>
      <w:r w:rsidR="00BD3690" w:rsidRPr="00266B3B">
        <w:rPr>
          <w:rFonts w:ascii="Times New Roman" w:hAnsi="Times New Roman"/>
          <w:sz w:val="28"/>
          <w:szCs w:val="28"/>
        </w:rPr>
        <w:t>∞</w:t>
      </w:r>
      <w:r w:rsidR="00BD3690" w:rsidRPr="00BD3690">
        <w:rPr>
          <w:rFonts w:ascii="Times New Roman" w:hAnsi="Times New Roman"/>
          <w:sz w:val="28"/>
          <w:szCs w:val="28"/>
        </w:rPr>
        <w:t>)</w:t>
      </w:r>
    </w:p>
    <w:p w:rsidR="000D2B9F" w:rsidRPr="00F53A34" w:rsidRDefault="000D2B9F" w:rsidP="00F53A34">
      <w:pPr>
        <w:pStyle w:val="ae"/>
        <w:numPr>
          <w:ilvl w:val="1"/>
          <w:numId w:val="43"/>
        </w:numPr>
        <w:jc w:val="left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Бієктивне </w:t>
      </w:r>
      <w:r w:rsidR="00266B3B">
        <w:rPr>
          <w:rFonts w:ascii="Times New Roman" w:hAnsi="Times New Roman"/>
          <w:sz w:val="28"/>
          <w:szCs w:val="28"/>
          <w:lang w:val="uk-UA"/>
        </w:rPr>
        <w:t xml:space="preserve">вона не є бієктивною, тому що не є інєктивна </w:t>
      </w:r>
    </w:p>
    <w:p w:rsidR="00F53A34" w:rsidRDefault="00266B3B" w:rsidP="00F53A34">
      <w:pPr>
        <w:rPr>
          <w:b/>
          <w:i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B25F98C" wp14:editId="47DA960C">
            <wp:extent cx="6086475" cy="524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34" w:rsidRPr="00756D02" w:rsidRDefault="00F53A34" w:rsidP="00F53A34">
      <w:pPr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Рис. 2 – </w:t>
      </w:r>
      <w:r w:rsidR="0088253C">
        <w:rPr>
          <w:sz w:val="28"/>
          <w:szCs w:val="28"/>
          <w:lang w:val="uk-UA"/>
        </w:rPr>
        <w:t>Графік</w:t>
      </w:r>
      <w:r>
        <w:rPr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Cambria Math"/>
            <w:sz w:val="28"/>
            <w:lang w:val="uk-UA"/>
          </w:rPr>
          <m:t>=y</m:t>
        </m:r>
      </m:oMath>
    </w:p>
    <w:p w:rsidR="00F53A34" w:rsidRPr="00F53A34" w:rsidRDefault="00F53A34" w:rsidP="00F53A34">
      <w:pPr>
        <w:rPr>
          <w:sz w:val="28"/>
          <w:szCs w:val="28"/>
          <w:lang w:val="uk-UA"/>
        </w:rPr>
      </w:pPr>
    </w:p>
    <w:p w:rsidR="000D2B9F" w:rsidRDefault="00E05FB5" w:rsidP="000D2B9F">
      <w:pPr>
        <w:jc w:val="both"/>
        <w:rPr>
          <w:sz w:val="28"/>
          <w:lang w:val="uk-UA"/>
        </w:rPr>
      </w:pPr>
      <w:r w:rsidRPr="00D00E0D">
        <w:rPr>
          <w:b/>
          <w:i/>
          <w:sz w:val="28"/>
          <w:szCs w:val="28"/>
          <w:lang w:val="uk-UA"/>
        </w:rPr>
        <w:t>Висновки:</w:t>
      </w:r>
      <w:r w:rsidRPr="00D00E0D">
        <w:rPr>
          <w:sz w:val="28"/>
          <w:szCs w:val="28"/>
          <w:lang w:val="uk-UA"/>
        </w:rPr>
        <w:t xml:space="preserve"> в ході виконання лабораторної роботи ми </w:t>
      </w:r>
      <w:r w:rsidR="000D2B9F">
        <w:rPr>
          <w:sz w:val="28"/>
          <w:lang w:val="uk-UA"/>
        </w:rPr>
        <w:t>ознайомилися із поняттями декартового добутку множин, бінарним та функціональним відношеннями; навчилися відрізняти види бінарних та функціональних відношень.</w:t>
      </w:r>
    </w:p>
    <w:p w:rsidR="008836B1" w:rsidRDefault="008836B1" w:rsidP="008836B1">
      <w:pPr>
        <w:jc w:val="both"/>
        <w:rPr>
          <w:sz w:val="28"/>
          <w:lang w:val="uk-UA"/>
        </w:rPr>
      </w:pPr>
      <w:r>
        <w:rPr>
          <w:sz w:val="28"/>
          <w:lang w:val="uk-UA"/>
        </w:rPr>
        <w:t>.</w:t>
      </w:r>
    </w:p>
    <w:p w:rsidR="0046561B" w:rsidRPr="001B31D8" w:rsidRDefault="0046561B" w:rsidP="001B31D8">
      <w:pPr>
        <w:jc w:val="both"/>
        <w:rPr>
          <w:sz w:val="28"/>
          <w:szCs w:val="28"/>
          <w:lang w:val="uk-UA"/>
        </w:rPr>
      </w:pPr>
    </w:p>
    <w:sectPr w:rsidR="0046561B" w:rsidRPr="001B31D8" w:rsidSect="00054158">
      <w:headerReference w:type="default" r:id="rId10"/>
      <w:foot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7AD" w:rsidRDefault="004E07AD" w:rsidP="00B06596">
      <w:r>
        <w:separator/>
      </w:r>
    </w:p>
  </w:endnote>
  <w:endnote w:type="continuationSeparator" w:id="0">
    <w:p w:rsidR="004E07AD" w:rsidRDefault="004E07A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3F0" w:rsidRPr="0042092E" w:rsidRDefault="00266B3B">
    <w:pPr>
      <w:pStyle w:val="a5"/>
      <w:rPr>
        <w:lang w:val="uk-UA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5240" t="18415" r="20955" b="20320"/>
              <wp:wrapNone/>
              <wp:docPr id="3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3F0" w:rsidRPr="00C93D82" w:rsidRDefault="005963F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3F0" w:rsidRPr="004D3F22" w:rsidRDefault="005963F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3F0" w:rsidRPr="004D3F22" w:rsidRDefault="005963F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3F0" w:rsidRPr="004D3F22" w:rsidRDefault="005963F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3F0" w:rsidRPr="004D3F22" w:rsidRDefault="005963F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3F0" w:rsidRPr="00C93D82" w:rsidRDefault="005963F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3F0" w:rsidRPr="00CF5643" w:rsidRDefault="005963F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3F0" w:rsidRPr="00C5317A" w:rsidRDefault="005963F0" w:rsidP="00FD75B4">
                            <w:pP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9.125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266B3B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07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8836B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0D2B9F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</w:p>
                          <w:p w:rsidR="005963F0" w:rsidRPr="00552DF5" w:rsidRDefault="005963F0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3F0" w:rsidRPr="00C93D82" w:rsidRDefault="005963F0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3F0" w:rsidRPr="00D37761" w:rsidRDefault="00266B3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Марущак Ю.Р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0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3F0" w:rsidRPr="00E716F4" w:rsidRDefault="005963F0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36B1" w:rsidRPr="008836B1" w:rsidRDefault="008836B1" w:rsidP="008836B1">
                              <w:pPr>
                                <w:jc w:val="left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r w:rsidRPr="008836B1">
                                <w:rPr>
                                  <w:i/>
                                  <w:sz w:val="18"/>
                                  <w:lang w:val="uk-UA"/>
                                </w:rPr>
                                <w:t>Колос К.Р.</w:t>
                              </w:r>
                            </w:p>
                            <w:p w:rsidR="005963F0" w:rsidRPr="00C5317A" w:rsidRDefault="005963F0" w:rsidP="00C5317A">
                              <w:pPr>
                                <w:jc w:val="left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3F0" w:rsidRPr="00C93D82" w:rsidRDefault="005963F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3F0" w:rsidRPr="00E00BAC" w:rsidRDefault="005963F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3F0" w:rsidRPr="00C93D82" w:rsidRDefault="005963F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3F0" w:rsidRPr="00E00BAC" w:rsidRDefault="005963F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3F0" w:rsidRPr="001439B3" w:rsidRDefault="005963F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3F0" w:rsidRPr="005D44B3" w:rsidRDefault="005963F0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3F0" w:rsidRDefault="005963F0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5963F0" w:rsidRDefault="005963F0" w:rsidP="009A5518">
                            <w:pPr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963F0" w:rsidRPr="001B31D8" w:rsidRDefault="005963F0" w:rsidP="009A5518">
                            <w:pPr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0D2B9F">
                              <w:rPr>
                                <w:sz w:val="28"/>
                                <w:szCs w:val="30"/>
                                <w:lang w:val="uk-UA"/>
                              </w:rPr>
                              <w:t>2</w:t>
                            </w:r>
                          </w:p>
                          <w:p w:rsidR="005963F0" w:rsidRDefault="005963F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3F0" w:rsidRPr="00C93D82" w:rsidRDefault="005963F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3F0" w:rsidRPr="00C93D82" w:rsidRDefault="005963F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3F0" w:rsidRPr="00C5317A" w:rsidRDefault="008836B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3F0" w:rsidRPr="00824AE5" w:rsidRDefault="005963F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266B3B">
                              <w:rPr>
                                <w:sz w:val="32"/>
                                <w:szCs w:val="32"/>
                              </w:rPr>
                              <w:t xml:space="preserve"> Гр. КБ-2-2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left:0;text-align:left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5963F0" w:rsidRPr="00C93D82" w:rsidRDefault="005963F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5963F0" w:rsidRPr="004D3F22" w:rsidRDefault="005963F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5963F0" w:rsidRPr="004D3F22" w:rsidRDefault="005963F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5963F0" w:rsidRPr="004D3F22" w:rsidRDefault="005963F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5963F0" w:rsidRPr="004D3F22" w:rsidRDefault="005963F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ru8MA&#10;AADbAAAADwAAAGRycy9kb3ducmV2LnhtbERP32vCMBB+F/Y/hBvsRWbqwGGrUcZkTCYKduLz0ZxN&#10;tbnUJtPuv18Ggm/38f286byztbhQ6yvHCoaDBARx4XTFpYLd98fzGIQPyBprx6TglzzMZw+9KWba&#10;XXlLlzyUIoawz1CBCaHJpPSFIYt+4BriyB1cazFE2JZSt3iN4baWL0nyKi1WHBsMNvRuqDjlP1bB&#10;Pj+l5fpzNUq/Rov+ank+muHmqNTTY/c2ARGoC3fxzb3UcX4K/7/E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ru8MAAADbAAAADwAAAAAAAAAAAAAAAACYAgAAZHJzL2Rv&#10;d25yZXYueG1sUEsFBgAAAAAEAAQA9QAAAIgDAAAAAA==&#10;" filled="f" stroked="f" strokeweight=".25pt">
                <v:textbox inset="0,0,0,0">
                  <w:txbxContent>
                    <w:p w:rsidR="005963F0" w:rsidRPr="00C93D82" w:rsidRDefault="005963F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5963F0" w:rsidRPr="00CF5643" w:rsidRDefault="005963F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5963F0" w:rsidRPr="00C5317A" w:rsidRDefault="005963F0" w:rsidP="00FD75B4">
                      <w:pP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9.125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266B3B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07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8836B1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0D2B9F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</w:p>
                    <w:p w:rsidR="005963F0" w:rsidRPr="00552DF5" w:rsidRDefault="005963F0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5963F0" w:rsidRPr="00C93D82" w:rsidRDefault="005963F0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5963F0" w:rsidRPr="00D37761" w:rsidRDefault="00266B3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Марущак Ю.Р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5963F0" w:rsidRPr="00E716F4" w:rsidRDefault="005963F0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8836B1" w:rsidRPr="008836B1" w:rsidRDefault="008836B1" w:rsidP="008836B1">
                        <w:pPr>
                          <w:jc w:val="left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lang w:val="uk-UA"/>
                          </w:rPr>
                          <w:t xml:space="preserve"> </w:t>
                        </w:r>
                        <w:r w:rsidRPr="008836B1">
                          <w:rPr>
                            <w:i/>
                            <w:sz w:val="18"/>
                            <w:lang w:val="uk-UA"/>
                          </w:rPr>
                          <w:t>Колос К.Р.</w:t>
                        </w:r>
                      </w:p>
                      <w:p w:rsidR="005963F0" w:rsidRPr="00C5317A" w:rsidRDefault="005963F0" w:rsidP="00C5317A">
                        <w:pPr>
                          <w:jc w:val="left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YRc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oYj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hmEXHAAAA2wAAAA8AAAAAAAAAAAAAAAAAmAIAAGRy&#10;cy9kb3ducmV2LnhtbFBLBQYAAAAABAAEAPUAAACMAwAAAAA=&#10;" filled="f" stroked="f" strokeweight=".25pt">
                  <v:textbox inset="0,0,0,0">
                    <w:txbxContent>
                      <w:p w:rsidR="005963F0" w:rsidRPr="00C93D82" w:rsidRDefault="005963F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5963F0" w:rsidRPr="00E00BAC" w:rsidRDefault="005963F0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    <v:textbox inset="0,0,0,0">
                    <w:txbxContent>
                      <w:p w:rsidR="005963F0" w:rsidRPr="00C93D82" w:rsidRDefault="005963F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5963F0" w:rsidRPr="00E00BAC" w:rsidRDefault="005963F0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:rsidR="005963F0" w:rsidRPr="001439B3" w:rsidRDefault="005963F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5963F0" w:rsidRPr="005D44B3" w:rsidRDefault="005963F0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:rsidR="005963F0" w:rsidRDefault="005963F0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5963F0" w:rsidRDefault="005963F0" w:rsidP="009A5518">
                      <w:pPr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963F0" w:rsidRPr="001B31D8" w:rsidRDefault="005963F0" w:rsidP="009A5518">
                      <w:pPr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0D2B9F">
                        <w:rPr>
                          <w:sz w:val="28"/>
                          <w:szCs w:val="30"/>
                          <w:lang w:val="uk-UA"/>
                        </w:rPr>
                        <w:t>2</w:t>
                      </w:r>
                    </w:p>
                    <w:p w:rsidR="005963F0" w:rsidRDefault="005963F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5963F0" w:rsidRPr="00C93D82" w:rsidRDefault="005963F0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<v:textbox inset="0,0,0,0">
                  <w:txbxContent>
                    <w:p w:rsidR="005963F0" w:rsidRPr="00C93D82" w:rsidRDefault="005963F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:rsidR="005963F0" w:rsidRPr="00C5317A" w:rsidRDefault="008836B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5963F0" w:rsidRPr="00824AE5" w:rsidRDefault="005963F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266B3B">
                        <w:rPr>
                          <w:sz w:val="32"/>
                          <w:szCs w:val="32"/>
                        </w:rPr>
                        <w:t xml:space="preserve"> Гр. КБ-2-2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7AD" w:rsidRDefault="004E07AD" w:rsidP="00B06596">
      <w:r>
        <w:separator/>
      </w:r>
    </w:p>
  </w:footnote>
  <w:footnote w:type="continuationSeparator" w:id="0">
    <w:p w:rsidR="004E07AD" w:rsidRDefault="004E07A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3F0" w:rsidRPr="00C5317A" w:rsidRDefault="00266B3B">
    <w:pPr>
      <w:pStyle w:val="a3"/>
      <w:rPr>
        <w:lang w:val="en-US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3F0" w:rsidRPr="00D37761" w:rsidRDefault="00266B3B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Марущак Ю.Р</w:t>
                            </w:r>
                          </w:p>
                          <w:p w:rsidR="005963F0" w:rsidRPr="00331968" w:rsidRDefault="005963F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963F0" w:rsidRPr="00331968" w:rsidRDefault="005963F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963F0" w:rsidRPr="00331968" w:rsidRDefault="005963F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963F0" w:rsidRPr="00331968" w:rsidRDefault="005963F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5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6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63F0" w:rsidRPr="001278B1" w:rsidRDefault="005963F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63F0" w:rsidRPr="001278B1" w:rsidRDefault="005963F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63F0" w:rsidRPr="001278B1" w:rsidRDefault="005963F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5963F0" w:rsidRPr="001278B1" w:rsidRDefault="005963F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963F0" w:rsidRPr="001278B1" w:rsidRDefault="005963F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963F0" w:rsidRPr="001278B1" w:rsidRDefault="005963F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963F0" w:rsidRPr="001278B1" w:rsidRDefault="005963F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963F0" w:rsidRPr="001278B1" w:rsidRDefault="005963F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63F0" w:rsidRPr="001278B1" w:rsidRDefault="005963F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63F0" w:rsidRPr="001278B1" w:rsidRDefault="005963F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63F0" w:rsidRPr="001278B1" w:rsidRDefault="005963F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63F0" w:rsidRPr="00E05FB5" w:rsidRDefault="005963F0" w:rsidP="00E05FB5">
                                <w:pPr>
                                  <w:rPr>
                                    <w:lang w:val="uk-UA"/>
                                  </w:rPr>
                                </w:pPr>
                                <w:r w:rsidRPr="00FA0AD6"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 w:rsidRPr="00FA0AD6">
                                  <w:rPr>
                                    <w:lang w:val="uk-UA"/>
                                  </w:rPr>
                                  <w:instrText xml:space="preserve"> PAGE   \* MERGEFORMAT </w:instrText>
                                </w:r>
                                <w:r w:rsidRPr="00FA0AD6"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 w:rsidR="00266B3B">
                                  <w:rPr>
                                    <w:noProof/>
                                    <w:lang w:val="uk-UA"/>
                                  </w:rPr>
                                  <w:t>3</w:t>
                                </w:r>
                                <w:r w:rsidRPr="00FA0AD6">
                                  <w:rPr>
                                    <w:lang w:val="uk-UA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63F0" w:rsidRPr="00C5317A" w:rsidRDefault="005963F0" w:rsidP="005D44B3">
                                <w:pPr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.125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266B3B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07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0D2B9F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3F0" w:rsidRPr="008836B1" w:rsidRDefault="008836B1" w:rsidP="00D00E0D">
                              <w:pPr>
                                <w:jc w:val="left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8836B1">
                                <w:rPr>
                                  <w:i/>
                                  <w:sz w:val="18"/>
                                  <w:lang w:val="uk-UA"/>
                                </w:rPr>
                                <w:t xml:space="preserve">  Колос К.Р.</w:t>
                              </w:r>
                            </w:p>
                            <w:p w:rsidR="005963F0" w:rsidRPr="00C5317A" w:rsidRDefault="005963F0" w:rsidP="00C5317A">
                              <w:pPr>
                                <w:jc w:val="left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5963F0" w:rsidRPr="00BB2D64" w:rsidRDefault="005963F0" w:rsidP="001D6C5A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:rsidR="005963F0" w:rsidRPr="00D37761" w:rsidRDefault="00266B3B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Марущак Ю.Р</w:t>
                      </w:r>
                    </w:p>
                    <w:p w:rsidR="005963F0" w:rsidRPr="00331968" w:rsidRDefault="005963F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963F0" w:rsidRPr="00331968" w:rsidRDefault="005963F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963F0" w:rsidRPr="00331968" w:rsidRDefault="005963F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963F0" w:rsidRPr="00331968" w:rsidRDefault="005963F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plMQA&#10;AADbAAAADwAAAGRycy9kb3ducmV2LnhtbESPzWrDMBCE74W8g9hAbo2cQtrEiWLsgqGn0jp5gMXa&#10;2CbWyrHkn/bpq0Khx2FmvmGOyWxaMVLvGssKNusIBHFpdcOVgss5f9yBcB5ZY2uZFHyRg+S0eDhi&#10;rO3EnzQWvhIBwi5GBbX3XSylK2sy6Na2Iw7e1fYGfZB9JXWPU4CbVj5F0bM02HBYqLGj15rKWzEY&#10;BTc/j+9pVXzn+0u2Lz+ydBruqVKr5ZweQHia/X/4r/2mFWxf4P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xKZT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5963F0" w:rsidRPr="001278B1" w:rsidRDefault="005963F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5963F0" w:rsidRPr="001278B1" w:rsidRDefault="005963F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5963F0" w:rsidRPr="001278B1" w:rsidRDefault="005963F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5963F0" w:rsidRPr="001278B1" w:rsidRDefault="005963F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963F0" w:rsidRPr="001278B1" w:rsidRDefault="005963F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963F0" w:rsidRPr="001278B1" w:rsidRDefault="005963F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963F0" w:rsidRPr="001278B1" w:rsidRDefault="005963F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963F0" w:rsidRPr="001278B1" w:rsidRDefault="005963F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5963F0" w:rsidRPr="001278B1" w:rsidRDefault="005963F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5963F0" w:rsidRPr="001278B1" w:rsidRDefault="005963F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5963F0" w:rsidRPr="001278B1" w:rsidRDefault="005963F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5963F0" w:rsidRPr="00E05FB5" w:rsidRDefault="005963F0" w:rsidP="00E05FB5">
                          <w:pPr>
                            <w:rPr>
                              <w:lang w:val="uk-UA"/>
                            </w:rPr>
                          </w:pPr>
                          <w:r w:rsidRPr="00FA0AD6">
                            <w:rPr>
                              <w:lang w:val="uk-UA"/>
                            </w:rPr>
                            <w:fldChar w:fldCharType="begin"/>
                          </w:r>
                          <w:r w:rsidRPr="00FA0AD6">
                            <w:rPr>
                              <w:lang w:val="uk-UA"/>
                            </w:rPr>
                            <w:instrText xml:space="preserve"> PAGE   \* MERGEFORMAT </w:instrText>
                          </w:r>
                          <w:r w:rsidRPr="00FA0AD6">
                            <w:rPr>
                              <w:lang w:val="uk-UA"/>
                            </w:rPr>
                            <w:fldChar w:fldCharType="separate"/>
                          </w:r>
                          <w:r w:rsidR="00266B3B">
                            <w:rPr>
                              <w:noProof/>
                              <w:lang w:val="uk-UA"/>
                            </w:rPr>
                            <w:t>3</w:t>
                          </w:r>
                          <w:r w:rsidRPr="00FA0AD6">
                            <w:rPr>
                              <w:lang w:val="uk-UA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:rsidR="005963F0" w:rsidRPr="00C5317A" w:rsidRDefault="005963F0" w:rsidP="005D44B3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.125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266B3B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07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0D2B9F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Лр2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6rnMUA&#10;AADbAAAADwAAAGRycy9kb3ducmV2LnhtbESPT2sCMRTE74LfITyhN83qQctqFFEqlrYHV6H09ti8&#10;/aObl20Sdfvtm0LB4zAzv2EWq8404kbO15YVjEcJCOLc6ppLBafjy/AZhA/IGhvLpOCHPKyW/d4C&#10;U23vfKBbFkoRIexTVFCF0KZS+rwig35kW+LoFdYZDFG6UmqH9wg3jZwkyVQarDkuVNjSpqL8kl2N&#10;Ar/bvn9/FjSrXyfZR349u6+ieVPqadCt5yACdeER/m/vtYLZFP6+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qucxQAAANsAAAAPAAAAAAAAAAAAAAAAAJgCAABkcnMv&#10;ZG93bnJldi54bWxQSwUGAAAAAAQABAD1AAAAigMAAAAA&#10;" filled="f" stroked="f" strokeweight=".25pt">
                  <v:textbox inset="0,1pt,0,1pt">
                    <w:txbxContent>
                      <w:p w:rsidR="005963F0" w:rsidRPr="008836B1" w:rsidRDefault="008836B1" w:rsidP="00D00E0D">
                        <w:pPr>
                          <w:jc w:val="left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8836B1">
                          <w:rPr>
                            <w:i/>
                            <w:sz w:val="18"/>
                            <w:lang w:val="uk-UA"/>
                          </w:rPr>
                          <w:t xml:space="preserve">  Колос К.Р.</w:t>
                        </w:r>
                      </w:p>
                      <w:p w:rsidR="005963F0" w:rsidRPr="00C5317A" w:rsidRDefault="005963F0" w:rsidP="00C5317A">
                        <w:pPr>
                          <w:jc w:val="left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5963F0" w:rsidRPr="00BB2D64" w:rsidRDefault="005963F0" w:rsidP="001D6C5A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6927D5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64565A4"/>
    <w:multiLevelType w:val="hybridMultilevel"/>
    <w:tmpl w:val="DAE412A4"/>
    <w:lvl w:ilvl="0" w:tplc="F1E69F90">
      <w:start w:val="1"/>
      <w:numFmt w:val="decimal"/>
      <w:lvlText w:val="%1."/>
      <w:lvlJc w:val="left"/>
      <w:pPr>
        <w:ind w:left="1418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27617BF0"/>
    <w:multiLevelType w:val="hybridMultilevel"/>
    <w:tmpl w:val="888E1E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E16A5E"/>
    <w:multiLevelType w:val="hybridMultilevel"/>
    <w:tmpl w:val="6D527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B6429"/>
    <w:multiLevelType w:val="hybridMultilevel"/>
    <w:tmpl w:val="C758FF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515502B6"/>
    <w:multiLevelType w:val="hybridMultilevel"/>
    <w:tmpl w:val="7F987932"/>
    <w:lvl w:ilvl="0" w:tplc="12186B88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1600F70">
      <w:start w:val="1"/>
      <w:numFmt w:val="russianLower"/>
      <w:lvlText w:val="%2)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425E7A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33BB2"/>
    <w:multiLevelType w:val="hybridMultilevel"/>
    <w:tmpl w:val="9EA466B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72A50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5"/>
  </w:num>
  <w:num w:numId="4">
    <w:abstractNumId w:val="19"/>
  </w:num>
  <w:num w:numId="5">
    <w:abstractNumId w:val="1"/>
  </w:num>
  <w:num w:numId="6">
    <w:abstractNumId w:val="8"/>
  </w:num>
  <w:num w:numId="7">
    <w:abstractNumId w:val="29"/>
  </w:num>
  <w:num w:numId="8">
    <w:abstractNumId w:val="2"/>
  </w:num>
  <w:num w:numId="9">
    <w:abstractNumId w:val="30"/>
  </w:num>
  <w:num w:numId="10">
    <w:abstractNumId w:val="28"/>
  </w:num>
  <w:num w:numId="11">
    <w:abstractNumId w:val="41"/>
  </w:num>
  <w:num w:numId="12">
    <w:abstractNumId w:val="22"/>
  </w:num>
  <w:num w:numId="13">
    <w:abstractNumId w:val="16"/>
  </w:num>
  <w:num w:numId="14">
    <w:abstractNumId w:val="15"/>
  </w:num>
  <w:num w:numId="15">
    <w:abstractNumId w:val="32"/>
  </w:num>
  <w:num w:numId="16">
    <w:abstractNumId w:val="25"/>
  </w:num>
  <w:num w:numId="17">
    <w:abstractNumId w:val="3"/>
  </w:num>
  <w:num w:numId="18">
    <w:abstractNumId w:val="12"/>
  </w:num>
  <w:num w:numId="19">
    <w:abstractNumId w:val="20"/>
  </w:num>
  <w:num w:numId="20">
    <w:abstractNumId w:val="7"/>
  </w:num>
  <w:num w:numId="21">
    <w:abstractNumId w:val="38"/>
  </w:num>
  <w:num w:numId="22">
    <w:abstractNumId w:val="0"/>
  </w:num>
  <w:num w:numId="23">
    <w:abstractNumId w:val="36"/>
  </w:num>
  <w:num w:numId="24">
    <w:abstractNumId w:val="40"/>
  </w:num>
  <w:num w:numId="25">
    <w:abstractNumId w:val="23"/>
  </w:num>
  <w:num w:numId="26">
    <w:abstractNumId w:val="31"/>
  </w:num>
  <w:num w:numId="27">
    <w:abstractNumId w:val="11"/>
  </w:num>
  <w:num w:numId="28">
    <w:abstractNumId w:val="39"/>
  </w:num>
  <w:num w:numId="29">
    <w:abstractNumId w:val="17"/>
  </w:num>
  <w:num w:numId="30">
    <w:abstractNumId w:val="42"/>
  </w:num>
  <w:num w:numId="31">
    <w:abstractNumId w:val="35"/>
  </w:num>
  <w:num w:numId="32">
    <w:abstractNumId w:val="24"/>
  </w:num>
  <w:num w:numId="33">
    <w:abstractNumId w:val="4"/>
  </w:num>
  <w:num w:numId="34">
    <w:abstractNumId w:val="13"/>
  </w:num>
  <w:num w:numId="35">
    <w:abstractNumId w:val="10"/>
  </w:num>
  <w:num w:numId="36">
    <w:abstractNumId w:val="6"/>
  </w:num>
  <w:num w:numId="37">
    <w:abstractNumId w:val="37"/>
  </w:num>
  <w:num w:numId="38">
    <w:abstractNumId w:val="33"/>
  </w:num>
  <w:num w:numId="39">
    <w:abstractNumId w:val="14"/>
  </w:num>
  <w:num w:numId="40">
    <w:abstractNumId w:val="26"/>
  </w:num>
  <w:num w:numId="41">
    <w:abstractNumId w:val="9"/>
  </w:num>
  <w:num w:numId="42">
    <w:abstractNumId w:val="34"/>
  </w:num>
  <w:num w:numId="43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B8"/>
    <w:rsid w:val="00000271"/>
    <w:rsid w:val="0000038E"/>
    <w:rsid w:val="00000E19"/>
    <w:rsid w:val="00001008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528"/>
    <w:rsid w:val="00036112"/>
    <w:rsid w:val="00036CF7"/>
    <w:rsid w:val="00037A6A"/>
    <w:rsid w:val="00037D63"/>
    <w:rsid w:val="00037F91"/>
    <w:rsid w:val="00041195"/>
    <w:rsid w:val="00041503"/>
    <w:rsid w:val="00042EEE"/>
    <w:rsid w:val="0004324C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9F2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2DA"/>
    <w:rsid w:val="000C48E9"/>
    <w:rsid w:val="000C593B"/>
    <w:rsid w:val="000C7A7A"/>
    <w:rsid w:val="000D0140"/>
    <w:rsid w:val="000D0546"/>
    <w:rsid w:val="000D202B"/>
    <w:rsid w:val="000D2786"/>
    <w:rsid w:val="000D2A66"/>
    <w:rsid w:val="000D2B9F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C02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4BB6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37F08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AE3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29B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1D8"/>
    <w:rsid w:val="001B5419"/>
    <w:rsid w:val="001B5513"/>
    <w:rsid w:val="001B6BA2"/>
    <w:rsid w:val="001B7368"/>
    <w:rsid w:val="001C1709"/>
    <w:rsid w:val="001C2145"/>
    <w:rsid w:val="001C2AC5"/>
    <w:rsid w:val="001C2CFD"/>
    <w:rsid w:val="001C39FB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C5A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47DC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4C16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CE8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5A3"/>
    <w:rsid w:val="00266426"/>
    <w:rsid w:val="00266B3B"/>
    <w:rsid w:val="00266D2A"/>
    <w:rsid w:val="00270ECD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27B"/>
    <w:rsid w:val="00291A5D"/>
    <w:rsid w:val="002926D1"/>
    <w:rsid w:val="00296433"/>
    <w:rsid w:val="00297C82"/>
    <w:rsid w:val="00297E40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75C"/>
    <w:rsid w:val="002B0F95"/>
    <w:rsid w:val="002B276B"/>
    <w:rsid w:val="002B28F4"/>
    <w:rsid w:val="002B3766"/>
    <w:rsid w:val="002B55B5"/>
    <w:rsid w:val="002B59BD"/>
    <w:rsid w:val="002B6934"/>
    <w:rsid w:val="002B6E67"/>
    <w:rsid w:val="002B7859"/>
    <w:rsid w:val="002B79E1"/>
    <w:rsid w:val="002C00DC"/>
    <w:rsid w:val="002C2EA6"/>
    <w:rsid w:val="002C4B99"/>
    <w:rsid w:val="002C601D"/>
    <w:rsid w:val="002C65E8"/>
    <w:rsid w:val="002C6820"/>
    <w:rsid w:val="002C6E27"/>
    <w:rsid w:val="002C7F51"/>
    <w:rsid w:val="002D07FA"/>
    <w:rsid w:val="002D09B1"/>
    <w:rsid w:val="002D0FFA"/>
    <w:rsid w:val="002D2B67"/>
    <w:rsid w:val="002D3EC1"/>
    <w:rsid w:val="002D5151"/>
    <w:rsid w:val="002D5A90"/>
    <w:rsid w:val="002D7C9A"/>
    <w:rsid w:val="002E1193"/>
    <w:rsid w:val="002E14D9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930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BA5"/>
    <w:rsid w:val="0033081D"/>
    <w:rsid w:val="00331968"/>
    <w:rsid w:val="003319BB"/>
    <w:rsid w:val="00333AF0"/>
    <w:rsid w:val="003340B2"/>
    <w:rsid w:val="00335110"/>
    <w:rsid w:val="0033667F"/>
    <w:rsid w:val="00336F80"/>
    <w:rsid w:val="003370CB"/>
    <w:rsid w:val="00337B37"/>
    <w:rsid w:val="00340211"/>
    <w:rsid w:val="00341ACD"/>
    <w:rsid w:val="0034389E"/>
    <w:rsid w:val="00344983"/>
    <w:rsid w:val="0034624C"/>
    <w:rsid w:val="00347AD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47E"/>
    <w:rsid w:val="00362481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178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63C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CDB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2955"/>
    <w:rsid w:val="003B3E8F"/>
    <w:rsid w:val="003B4928"/>
    <w:rsid w:val="003B60DD"/>
    <w:rsid w:val="003C009A"/>
    <w:rsid w:val="003C0E3E"/>
    <w:rsid w:val="003C2303"/>
    <w:rsid w:val="003C2DE0"/>
    <w:rsid w:val="003C3546"/>
    <w:rsid w:val="003C3E6E"/>
    <w:rsid w:val="003C407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331"/>
    <w:rsid w:val="003F75AB"/>
    <w:rsid w:val="003F7DF0"/>
    <w:rsid w:val="0040010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1FB8"/>
    <w:rsid w:val="0041276A"/>
    <w:rsid w:val="00412833"/>
    <w:rsid w:val="00415DBB"/>
    <w:rsid w:val="00415DBE"/>
    <w:rsid w:val="00416980"/>
    <w:rsid w:val="00417C51"/>
    <w:rsid w:val="00417DBE"/>
    <w:rsid w:val="004208A3"/>
    <w:rsid w:val="0042092E"/>
    <w:rsid w:val="00422F6A"/>
    <w:rsid w:val="0042487D"/>
    <w:rsid w:val="00424B0F"/>
    <w:rsid w:val="00424D7A"/>
    <w:rsid w:val="004263D4"/>
    <w:rsid w:val="00426660"/>
    <w:rsid w:val="00426B44"/>
    <w:rsid w:val="004275AA"/>
    <w:rsid w:val="00430342"/>
    <w:rsid w:val="00432610"/>
    <w:rsid w:val="004336BE"/>
    <w:rsid w:val="00434FA1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82E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7AD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2DF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6CA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2EA0"/>
    <w:rsid w:val="00540E1E"/>
    <w:rsid w:val="005413E7"/>
    <w:rsid w:val="00542162"/>
    <w:rsid w:val="00543612"/>
    <w:rsid w:val="00544C6E"/>
    <w:rsid w:val="00544EF6"/>
    <w:rsid w:val="00550278"/>
    <w:rsid w:val="0055088D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62F5"/>
    <w:rsid w:val="005963F0"/>
    <w:rsid w:val="005968F8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2C21"/>
    <w:rsid w:val="005C3514"/>
    <w:rsid w:val="005C3EFB"/>
    <w:rsid w:val="005C5808"/>
    <w:rsid w:val="005C5813"/>
    <w:rsid w:val="005C5F6A"/>
    <w:rsid w:val="005C6E34"/>
    <w:rsid w:val="005D0405"/>
    <w:rsid w:val="005D093C"/>
    <w:rsid w:val="005D0E7A"/>
    <w:rsid w:val="005D108D"/>
    <w:rsid w:val="005D16CB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09C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5FF4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D02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7508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062F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580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B01"/>
    <w:rsid w:val="00751D43"/>
    <w:rsid w:val="0075269F"/>
    <w:rsid w:val="00752ADF"/>
    <w:rsid w:val="00753CD4"/>
    <w:rsid w:val="0075456F"/>
    <w:rsid w:val="00755AB8"/>
    <w:rsid w:val="00756D02"/>
    <w:rsid w:val="007570C3"/>
    <w:rsid w:val="00757435"/>
    <w:rsid w:val="00760787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2267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A3F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C7CDE"/>
    <w:rsid w:val="007D0E76"/>
    <w:rsid w:val="007D1C06"/>
    <w:rsid w:val="007D23FD"/>
    <w:rsid w:val="007D3B2C"/>
    <w:rsid w:val="007D4508"/>
    <w:rsid w:val="007D6838"/>
    <w:rsid w:val="007E0727"/>
    <w:rsid w:val="007E0A75"/>
    <w:rsid w:val="007E1266"/>
    <w:rsid w:val="007E2153"/>
    <w:rsid w:val="007E460B"/>
    <w:rsid w:val="007E4CA3"/>
    <w:rsid w:val="007E5CE5"/>
    <w:rsid w:val="007E75CE"/>
    <w:rsid w:val="007F0267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5A5"/>
    <w:rsid w:val="00815187"/>
    <w:rsid w:val="00815803"/>
    <w:rsid w:val="00815821"/>
    <w:rsid w:val="008161A2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6D6D"/>
    <w:rsid w:val="008275EE"/>
    <w:rsid w:val="00830DD8"/>
    <w:rsid w:val="00831C4C"/>
    <w:rsid w:val="008325CD"/>
    <w:rsid w:val="00832925"/>
    <w:rsid w:val="008335CA"/>
    <w:rsid w:val="00833FA9"/>
    <w:rsid w:val="00834229"/>
    <w:rsid w:val="00834C9C"/>
    <w:rsid w:val="00835058"/>
    <w:rsid w:val="008350C8"/>
    <w:rsid w:val="00835279"/>
    <w:rsid w:val="00836A16"/>
    <w:rsid w:val="008402F2"/>
    <w:rsid w:val="00841286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253C"/>
    <w:rsid w:val="008836B1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24A"/>
    <w:rsid w:val="008C0D5F"/>
    <w:rsid w:val="008C1323"/>
    <w:rsid w:val="008C33B8"/>
    <w:rsid w:val="008C5E6C"/>
    <w:rsid w:val="008C6A30"/>
    <w:rsid w:val="008C768C"/>
    <w:rsid w:val="008C7D7F"/>
    <w:rsid w:val="008D1F4D"/>
    <w:rsid w:val="008D21B0"/>
    <w:rsid w:val="008D3539"/>
    <w:rsid w:val="008D42ED"/>
    <w:rsid w:val="008D6C0C"/>
    <w:rsid w:val="008D71E9"/>
    <w:rsid w:val="008E071C"/>
    <w:rsid w:val="008E35E3"/>
    <w:rsid w:val="008E36CE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145"/>
    <w:rsid w:val="008F66E5"/>
    <w:rsid w:val="008F6D71"/>
    <w:rsid w:val="0090017B"/>
    <w:rsid w:val="009004F9"/>
    <w:rsid w:val="00900AC7"/>
    <w:rsid w:val="0090182E"/>
    <w:rsid w:val="009020E2"/>
    <w:rsid w:val="00903A79"/>
    <w:rsid w:val="00903F1B"/>
    <w:rsid w:val="0090439C"/>
    <w:rsid w:val="00904A54"/>
    <w:rsid w:val="00904EE6"/>
    <w:rsid w:val="0090560C"/>
    <w:rsid w:val="0090685F"/>
    <w:rsid w:val="00907CBF"/>
    <w:rsid w:val="00910063"/>
    <w:rsid w:val="009104BD"/>
    <w:rsid w:val="009106D1"/>
    <w:rsid w:val="00911CA4"/>
    <w:rsid w:val="00913367"/>
    <w:rsid w:val="009152C5"/>
    <w:rsid w:val="00915619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2FDB"/>
    <w:rsid w:val="0093314E"/>
    <w:rsid w:val="00933E77"/>
    <w:rsid w:val="00933FC0"/>
    <w:rsid w:val="00935486"/>
    <w:rsid w:val="0093609E"/>
    <w:rsid w:val="00937B09"/>
    <w:rsid w:val="0094001B"/>
    <w:rsid w:val="009466BA"/>
    <w:rsid w:val="009471B7"/>
    <w:rsid w:val="00947256"/>
    <w:rsid w:val="00952606"/>
    <w:rsid w:val="00952D69"/>
    <w:rsid w:val="00952DF5"/>
    <w:rsid w:val="00953269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67954"/>
    <w:rsid w:val="0097019D"/>
    <w:rsid w:val="00971A62"/>
    <w:rsid w:val="00972385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350F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1BE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8F5"/>
    <w:rsid w:val="009F3E46"/>
    <w:rsid w:val="009F4076"/>
    <w:rsid w:val="009F468A"/>
    <w:rsid w:val="009F476C"/>
    <w:rsid w:val="009F5DD9"/>
    <w:rsid w:val="009F6212"/>
    <w:rsid w:val="00A001CB"/>
    <w:rsid w:val="00A01077"/>
    <w:rsid w:val="00A04097"/>
    <w:rsid w:val="00A042FF"/>
    <w:rsid w:val="00A0477D"/>
    <w:rsid w:val="00A04858"/>
    <w:rsid w:val="00A04FCC"/>
    <w:rsid w:val="00A05C88"/>
    <w:rsid w:val="00A06C20"/>
    <w:rsid w:val="00A06F56"/>
    <w:rsid w:val="00A07757"/>
    <w:rsid w:val="00A07794"/>
    <w:rsid w:val="00A11264"/>
    <w:rsid w:val="00A11D19"/>
    <w:rsid w:val="00A132B4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CB"/>
    <w:rsid w:val="00A306E3"/>
    <w:rsid w:val="00A308C1"/>
    <w:rsid w:val="00A3182C"/>
    <w:rsid w:val="00A32FFA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4F8F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EF5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7615E"/>
    <w:rsid w:val="00A83594"/>
    <w:rsid w:val="00A83611"/>
    <w:rsid w:val="00A87A96"/>
    <w:rsid w:val="00A912DA"/>
    <w:rsid w:val="00A93B16"/>
    <w:rsid w:val="00A93E17"/>
    <w:rsid w:val="00A95A15"/>
    <w:rsid w:val="00A96ADC"/>
    <w:rsid w:val="00AA00D6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012"/>
    <w:rsid w:val="00AA6148"/>
    <w:rsid w:val="00AA62C0"/>
    <w:rsid w:val="00AA6673"/>
    <w:rsid w:val="00AA6E5A"/>
    <w:rsid w:val="00AA7FE4"/>
    <w:rsid w:val="00AB1B19"/>
    <w:rsid w:val="00AB2C97"/>
    <w:rsid w:val="00AB4C4D"/>
    <w:rsid w:val="00AB54E7"/>
    <w:rsid w:val="00AB60A1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A98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453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1F5E"/>
    <w:rsid w:val="00B7204E"/>
    <w:rsid w:val="00B722FE"/>
    <w:rsid w:val="00B72D6A"/>
    <w:rsid w:val="00B74119"/>
    <w:rsid w:val="00B75A5C"/>
    <w:rsid w:val="00B76676"/>
    <w:rsid w:val="00B76A78"/>
    <w:rsid w:val="00B77992"/>
    <w:rsid w:val="00B805BD"/>
    <w:rsid w:val="00B81AF4"/>
    <w:rsid w:val="00B81B56"/>
    <w:rsid w:val="00B82390"/>
    <w:rsid w:val="00B82E6C"/>
    <w:rsid w:val="00B84180"/>
    <w:rsid w:val="00B84893"/>
    <w:rsid w:val="00B84CC8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7D3"/>
    <w:rsid w:val="00BB0BDD"/>
    <w:rsid w:val="00BB1C4A"/>
    <w:rsid w:val="00BB2078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C7FBA"/>
    <w:rsid w:val="00BD0469"/>
    <w:rsid w:val="00BD0B69"/>
    <w:rsid w:val="00BD2D03"/>
    <w:rsid w:val="00BD3366"/>
    <w:rsid w:val="00BD3690"/>
    <w:rsid w:val="00BD3B26"/>
    <w:rsid w:val="00BD3B4B"/>
    <w:rsid w:val="00BD3E93"/>
    <w:rsid w:val="00BD5C64"/>
    <w:rsid w:val="00BD6B84"/>
    <w:rsid w:val="00BE1825"/>
    <w:rsid w:val="00BE246D"/>
    <w:rsid w:val="00BE2CE2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90D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52F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25"/>
    <w:rsid w:val="00C1714F"/>
    <w:rsid w:val="00C212C4"/>
    <w:rsid w:val="00C2176C"/>
    <w:rsid w:val="00C22362"/>
    <w:rsid w:val="00C24DAC"/>
    <w:rsid w:val="00C2703E"/>
    <w:rsid w:val="00C2779B"/>
    <w:rsid w:val="00C3054C"/>
    <w:rsid w:val="00C315FF"/>
    <w:rsid w:val="00C340FB"/>
    <w:rsid w:val="00C36A34"/>
    <w:rsid w:val="00C40DE0"/>
    <w:rsid w:val="00C412E9"/>
    <w:rsid w:val="00C4408F"/>
    <w:rsid w:val="00C47573"/>
    <w:rsid w:val="00C5154E"/>
    <w:rsid w:val="00C51620"/>
    <w:rsid w:val="00C5317A"/>
    <w:rsid w:val="00C53916"/>
    <w:rsid w:val="00C54BFD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19FE"/>
    <w:rsid w:val="00C72BD4"/>
    <w:rsid w:val="00C74D17"/>
    <w:rsid w:val="00C754F9"/>
    <w:rsid w:val="00C75904"/>
    <w:rsid w:val="00C762EE"/>
    <w:rsid w:val="00C8061E"/>
    <w:rsid w:val="00C809F6"/>
    <w:rsid w:val="00C80F77"/>
    <w:rsid w:val="00C81B5F"/>
    <w:rsid w:val="00C823DE"/>
    <w:rsid w:val="00C82865"/>
    <w:rsid w:val="00C82DA7"/>
    <w:rsid w:val="00C83190"/>
    <w:rsid w:val="00C85302"/>
    <w:rsid w:val="00C8578F"/>
    <w:rsid w:val="00C86511"/>
    <w:rsid w:val="00C873B1"/>
    <w:rsid w:val="00C90149"/>
    <w:rsid w:val="00C90C2A"/>
    <w:rsid w:val="00C920AC"/>
    <w:rsid w:val="00C9289D"/>
    <w:rsid w:val="00C928C0"/>
    <w:rsid w:val="00C93B3E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744C"/>
    <w:rsid w:val="00CD057A"/>
    <w:rsid w:val="00CD0841"/>
    <w:rsid w:val="00CD0A19"/>
    <w:rsid w:val="00CD2375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1091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0E0D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7BF"/>
    <w:rsid w:val="00D220FA"/>
    <w:rsid w:val="00D224A1"/>
    <w:rsid w:val="00D22E1F"/>
    <w:rsid w:val="00D23E34"/>
    <w:rsid w:val="00D24906"/>
    <w:rsid w:val="00D273D5"/>
    <w:rsid w:val="00D276C1"/>
    <w:rsid w:val="00D314D6"/>
    <w:rsid w:val="00D31C2C"/>
    <w:rsid w:val="00D35CE5"/>
    <w:rsid w:val="00D374A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9B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3716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2F61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10D"/>
    <w:rsid w:val="00DC1A8F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2C44"/>
    <w:rsid w:val="00E031F3"/>
    <w:rsid w:val="00E03D35"/>
    <w:rsid w:val="00E05F4E"/>
    <w:rsid w:val="00E05FB5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0F6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112"/>
    <w:rsid w:val="00E46E7F"/>
    <w:rsid w:val="00E4702B"/>
    <w:rsid w:val="00E475D0"/>
    <w:rsid w:val="00E5317F"/>
    <w:rsid w:val="00E53AC4"/>
    <w:rsid w:val="00E57360"/>
    <w:rsid w:val="00E57914"/>
    <w:rsid w:val="00E6081D"/>
    <w:rsid w:val="00E60E67"/>
    <w:rsid w:val="00E60F02"/>
    <w:rsid w:val="00E6156D"/>
    <w:rsid w:val="00E61FD3"/>
    <w:rsid w:val="00E6213D"/>
    <w:rsid w:val="00E622B4"/>
    <w:rsid w:val="00E622BB"/>
    <w:rsid w:val="00E62C6E"/>
    <w:rsid w:val="00E64007"/>
    <w:rsid w:val="00E64950"/>
    <w:rsid w:val="00E668F5"/>
    <w:rsid w:val="00E66A87"/>
    <w:rsid w:val="00E6769F"/>
    <w:rsid w:val="00E67E16"/>
    <w:rsid w:val="00E70AEA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14C"/>
    <w:rsid w:val="00EA1619"/>
    <w:rsid w:val="00EA2D9F"/>
    <w:rsid w:val="00EA530F"/>
    <w:rsid w:val="00EA5A33"/>
    <w:rsid w:val="00EA5B6A"/>
    <w:rsid w:val="00EA6329"/>
    <w:rsid w:val="00EA6EF9"/>
    <w:rsid w:val="00EA761C"/>
    <w:rsid w:val="00EA7DCA"/>
    <w:rsid w:val="00EB05AE"/>
    <w:rsid w:val="00EB1074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E5D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80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915"/>
    <w:rsid w:val="00F07E08"/>
    <w:rsid w:val="00F10A6B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F9A"/>
    <w:rsid w:val="00F450FC"/>
    <w:rsid w:val="00F460DA"/>
    <w:rsid w:val="00F46E30"/>
    <w:rsid w:val="00F47671"/>
    <w:rsid w:val="00F52411"/>
    <w:rsid w:val="00F53A34"/>
    <w:rsid w:val="00F5414D"/>
    <w:rsid w:val="00F541B4"/>
    <w:rsid w:val="00F5589C"/>
    <w:rsid w:val="00F56C1A"/>
    <w:rsid w:val="00F57075"/>
    <w:rsid w:val="00F57780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3E"/>
    <w:rsid w:val="00F90EA1"/>
    <w:rsid w:val="00F92825"/>
    <w:rsid w:val="00F9417B"/>
    <w:rsid w:val="00F94955"/>
    <w:rsid w:val="00F9640E"/>
    <w:rsid w:val="00F975E2"/>
    <w:rsid w:val="00FA08ED"/>
    <w:rsid w:val="00FA0AD6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2C1A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574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4BE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F81E6CB-8A7B-4C5D-9F4B-EC4B071A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rPr>
      <w:rFonts w:eastAsia="Times New Roman"/>
      <w:b/>
      <w:sz w:val="28"/>
      <w:szCs w:val="20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FollowedHyperlink"/>
    <w:basedOn w:val="a0"/>
    <w:uiPriority w:val="99"/>
    <w:rsid w:val="00270E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444\OOP\&#1051;&#1072;&#1073;&#1086;&#1088;&#1072;&#1090;&#1086;&#1088;&#1085;&#1072;%202%20&#1043;&#1086;&#1085;&#1095;&#1072;&#1088;&#1086;&#1074;%20&#1050;&#1041;-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F28455-BB8F-4CAA-B32A-CCE5DEBE1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2 Гончаров КБ-2.dotx</Template>
  <TotalTime>0</TotalTime>
  <Pages>1</Pages>
  <Words>1329</Words>
  <Characters>759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XTreme.ws</dc:creator>
  <cp:lastModifiedBy>LiLoBiY LiLoBiY</cp:lastModifiedBy>
  <cp:revision>3</cp:revision>
  <cp:lastPrinted>2016-02-17T21:59:00Z</cp:lastPrinted>
  <dcterms:created xsi:type="dcterms:W3CDTF">2019-11-24T13:26:00Z</dcterms:created>
  <dcterms:modified xsi:type="dcterms:W3CDTF">2019-11-24T13:26:00Z</dcterms:modified>
</cp:coreProperties>
</file>